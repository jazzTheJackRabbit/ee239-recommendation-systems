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8664338"/>
        <w:docPartObj>
          <w:docPartGallery w:val="Cover Pages"/>
          <w:docPartUnique/>
        </w:docPartObj>
      </w:sdtPr>
      <w:sdtEndPr>
        <w:rPr>
          <w:b/>
          <w:bCs/>
          <w:smallCaps/>
        </w:rPr>
      </w:sdtEndPr>
      <w:sdtContent>
        <w:p w:rsidR="00077DFA" w:rsidRDefault="00077DFA">
          <w:r>
            <w:rPr>
              <w:noProof/>
              <w:lang w:eastAsia="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C2F6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f07f09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824470217"/>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C63E7" w:rsidRDefault="009C63E7">
                                        <w:pPr>
                                          <w:pStyle w:val="NoSpacing"/>
                                          <w:jc w:val="right"/>
                                          <w:rPr>
                                            <w:color w:val="595959" w:themeColor="text1" w:themeTint="A6"/>
                                            <w:sz w:val="28"/>
                                            <w:szCs w:val="28"/>
                                          </w:rPr>
                                        </w:pPr>
                                        <w:r>
                                          <w:rPr>
                                            <w:color w:val="595959" w:themeColor="text1" w:themeTint="A6"/>
                                            <w:sz w:val="28"/>
                                            <w:szCs w:val="28"/>
                                          </w:rPr>
                                          <w:t>Amogh Param, Brandon Wu</w:t>
                                        </w:r>
                                      </w:p>
                                    </w:sdtContent>
                                  </w:sdt>
                                </w:sdtContent>
                              </w:sdt>
                              <w:p w:rsidR="009C63E7" w:rsidRDefault="004B76C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5F30">
                                      <w:rPr>
                                        <w:color w:val="595959" w:themeColor="text1" w:themeTint="A6"/>
                                        <w:sz w:val="18"/>
                                        <w:szCs w:val="18"/>
                                      </w:rPr>
                                      <w:t>UID: 704434779, 603859458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824470217"/>
                            <w:dataBinding w:prefixMappings="xmlns:ns0='http://purl.org/dc/elements/1.1/' xmlns:ns1='http://schemas.openxmlformats.org/package/2006/metadata/core-properties' " w:xpath="/ns1:coreProperties[1]/ns0:creator[1]" w:storeItemID="{6C3C8BC8-F283-45AE-878A-BAB7291924A1}"/>
                            <w:text/>
                          </w:sdtPr>
                          <w:sdtEndPr/>
                          <w:sdt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C63E7" w:rsidRDefault="009C63E7">
                                  <w:pPr>
                                    <w:pStyle w:val="NoSpacing"/>
                                    <w:jc w:val="right"/>
                                    <w:rPr>
                                      <w:color w:val="595959" w:themeColor="text1" w:themeTint="A6"/>
                                      <w:sz w:val="28"/>
                                      <w:szCs w:val="28"/>
                                    </w:rPr>
                                  </w:pPr>
                                  <w:r>
                                    <w:rPr>
                                      <w:color w:val="595959" w:themeColor="text1" w:themeTint="A6"/>
                                      <w:sz w:val="28"/>
                                      <w:szCs w:val="28"/>
                                    </w:rPr>
                                    <w:t>Amogh Param, Brandon Wu</w:t>
                                  </w:r>
                                </w:p>
                              </w:sdtContent>
                            </w:sdt>
                          </w:sdtContent>
                        </w:sdt>
                        <w:p w:rsidR="009C63E7" w:rsidRDefault="004B76C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85F30">
                                <w:rPr>
                                  <w:color w:val="595959" w:themeColor="text1" w:themeTint="A6"/>
                                  <w:sz w:val="18"/>
                                  <w:szCs w:val="18"/>
                                </w:rPr>
                                <w:t>UID: 704434779, 603859458</w:t>
                              </w:r>
                            </w:sdtContent>
                          </w:sdt>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3E7" w:rsidRDefault="009C63E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C63E7" w:rsidRDefault="009C63E7">
                          <w:pPr>
                            <w:pStyle w:val="NoSpacing"/>
                            <w:jc w:val="right"/>
                            <w:rPr>
                              <w:color w:val="595959" w:themeColor="text1" w:themeTint="A6"/>
                              <w:sz w:val="20"/>
                              <w:szCs w:val="20"/>
                            </w:rPr>
                          </w:pP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3E7" w:rsidRDefault="004B76C4">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3E7">
                                      <w:rPr>
                                        <w:caps/>
                                        <w:color w:val="F07F09" w:themeColor="accent1"/>
                                        <w:sz w:val="64"/>
                                        <w:szCs w:val="64"/>
                                      </w:rPr>
                                      <w:t>EE239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C63E7" w:rsidRDefault="009C63E7">
                                    <w:pPr>
                                      <w:jc w:val="right"/>
                                      <w:rPr>
                                        <w:smallCaps/>
                                        <w:color w:val="404040" w:themeColor="text1" w:themeTint="BF"/>
                                        <w:sz w:val="36"/>
                                        <w:szCs w:val="36"/>
                                      </w:rPr>
                                    </w:pPr>
                                    <w:r>
                                      <w:rPr>
                                        <w:color w:val="404040" w:themeColor="text1" w:themeTint="BF"/>
                                        <w:sz w:val="36"/>
                                        <w:szCs w:val="36"/>
                                      </w:rPr>
                                      <w:t>Collaborative Filtering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C63E7" w:rsidRDefault="004B76C4">
                          <w:pPr>
                            <w:jc w:val="right"/>
                            <w:rPr>
                              <w:color w:val="F07F09" w:themeColor="accent1"/>
                              <w:sz w:val="64"/>
                              <w:szCs w:val="64"/>
                            </w:rPr>
                          </w:pPr>
                          <w:sdt>
                            <w:sdtPr>
                              <w:rPr>
                                <w:caps/>
                                <w:color w:val="F07F09"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C63E7">
                                <w:rPr>
                                  <w:caps/>
                                  <w:color w:val="F07F09" w:themeColor="accent1"/>
                                  <w:sz w:val="64"/>
                                  <w:szCs w:val="64"/>
                                </w:rPr>
                                <w:t>EE239 Project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9C63E7" w:rsidRDefault="009C63E7">
                              <w:pPr>
                                <w:jc w:val="right"/>
                                <w:rPr>
                                  <w:smallCaps/>
                                  <w:color w:val="404040" w:themeColor="text1" w:themeTint="BF"/>
                                  <w:sz w:val="36"/>
                                  <w:szCs w:val="36"/>
                                </w:rPr>
                              </w:pPr>
                              <w:r>
                                <w:rPr>
                                  <w:color w:val="404040" w:themeColor="text1" w:themeTint="BF"/>
                                  <w:sz w:val="36"/>
                                  <w:szCs w:val="36"/>
                                </w:rPr>
                                <w:t>Collaborative Filtering</w:t>
                              </w:r>
                            </w:p>
                          </w:sdtContent>
                        </w:sdt>
                      </w:txbxContent>
                    </v:textbox>
                    <w10:wrap type="square" anchorx="page" anchory="page"/>
                  </v:shape>
                </w:pict>
              </mc:Fallback>
            </mc:AlternateContent>
          </w:r>
        </w:p>
        <w:p w:rsidR="00077DFA" w:rsidRDefault="00077DFA">
          <w:r>
            <w:rPr>
              <w:b/>
              <w:bCs/>
              <w:smallCaps/>
            </w:rPr>
            <w:br w:type="page"/>
          </w:r>
        </w:p>
      </w:sdtContent>
    </w:sdt>
    <w:p w:rsidR="00C612AA" w:rsidRDefault="00077DFA">
      <w:pPr>
        <w:pStyle w:val="Heading1"/>
      </w:pPr>
      <w:r>
        <w:lastRenderedPageBreak/>
        <w:t>Introduction</w:t>
      </w:r>
    </w:p>
    <w:p w:rsidR="00C612AA" w:rsidRDefault="00077DFA" w:rsidP="00E240D6">
      <w:pPr>
        <w:ind w:firstLine="432"/>
      </w:pPr>
      <w:r>
        <w:t xml:space="preserve">In this report we study </w:t>
      </w:r>
      <w:r w:rsidR="00323B05">
        <w:t xml:space="preserve">a matrix representation of a Recommendation System that utilizes </w:t>
      </w:r>
      <w:r w:rsidR="007D58FD">
        <w:t xml:space="preserve">Collaborative Filtering. There is much industry interest in such systems; for example the Netflix suggestion system for its users may use a scheme </w:t>
      </w:r>
      <w:r w:rsidR="00AF0F63">
        <w:t>similar to that presented here. The problem we will study in de</w:t>
      </w:r>
      <w:r w:rsidR="008A55B3">
        <w:t xml:space="preserve">tail is the following: based on feedback data from </w:t>
      </w:r>
      <m:oMath>
        <m:r>
          <w:rPr>
            <w:rFonts w:ascii="Cambria Math" w:hAnsi="Cambria Math"/>
          </w:rPr>
          <m:t>n</m:t>
        </m:r>
      </m:oMath>
      <w:r w:rsidR="008A55B3">
        <w:t xml:space="preserve"> users </w:t>
      </w:r>
      <w:r w:rsidR="008A55B3" w:rsidRPr="008A55B3">
        <w:t>indicating</w:t>
      </w:r>
      <w:r w:rsidR="008A55B3">
        <w:t xml:space="preserve"> a rating of </w:t>
      </w:r>
      <m:oMath>
        <m:r>
          <w:rPr>
            <w:rFonts w:ascii="Cambria Math" w:hAnsi="Cambria Math"/>
          </w:rPr>
          <m:t>m</m:t>
        </m:r>
      </m:oMath>
      <w:r w:rsidR="008A55B3">
        <w:rPr>
          <w:i/>
        </w:rPr>
        <w:t xml:space="preserve"> </w:t>
      </w:r>
      <w:r w:rsidR="00F8607B">
        <w:t>items, we construct a</w:t>
      </w:r>
      <m:oMath>
        <m:r>
          <w:rPr>
            <w:rFonts w:ascii="Cambria Math" w:hAnsi="Cambria Math"/>
          </w:rPr>
          <m:t xml:space="preserve"> n×m</m:t>
        </m:r>
      </m:oMath>
      <w:r w:rsidR="00B866FC">
        <w:t xml:space="preserve"> matrix</w:t>
      </w:r>
      <m:oMath>
        <m:r>
          <w:rPr>
            <w:rFonts w:ascii="Cambria Math" w:hAnsi="Cambria Math"/>
          </w:rPr>
          <m:t xml:space="preserve"> R</m:t>
        </m:r>
      </m:oMath>
      <w:r w:rsidR="00B866FC">
        <w:t>,</w:t>
      </w:r>
      <w:r w:rsidR="00E240D6">
        <w:rPr>
          <w:b/>
        </w:rPr>
        <w:t xml:space="preserve"> </w:t>
      </w:r>
      <w:r w:rsidR="00E240D6">
        <w:t xml:space="preserve">where the </w:t>
      </w:r>
      <m:oMath>
        <m:r>
          <w:rPr>
            <w:rFonts w:ascii="Cambria Math" w:hAnsi="Cambria Math"/>
          </w:rPr>
          <m:t xml:space="preserve">(i,j) </m:t>
        </m:r>
      </m:oMath>
      <w:r w:rsidR="00E240D6">
        <w:t xml:space="preserve">element corresponds to the rating given by user </w:t>
      </w:r>
      <m:oMath>
        <m:r>
          <w:rPr>
            <w:rFonts w:ascii="Cambria Math" w:hAnsi="Cambria Math"/>
          </w:rPr>
          <m:t xml:space="preserve">i </m:t>
        </m:r>
      </m:oMath>
      <w:r w:rsidR="00F2568E">
        <w:t>on item</w:t>
      </w:r>
      <m:oMath>
        <m:r>
          <w:rPr>
            <w:rFonts w:ascii="Cambria Math" w:hAnsi="Cambria Math"/>
          </w:rPr>
          <m:t xml:space="preserve"> j</m:t>
        </m:r>
      </m:oMath>
      <w:r w:rsidR="00E240D6">
        <w:rPr>
          <w:i/>
        </w:rPr>
        <w:t>.</w:t>
      </w:r>
    </w:p>
    <w:p w:rsidR="00E240D6" w:rsidRDefault="00E240D6" w:rsidP="00E240D6">
      <w:pPr>
        <w:ind w:firstLine="432"/>
      </w:pPr>
      <w:r>
        <w:t xml:space="preserve">We would like to extrapolate </w:t>
      </w:r>
      <w:r w:rsidR="00163E3A">
        <w:t xml:space="preserve">this matrix to infer which </w:t>
      </w:r>
      <w:r w:rsidR="00F02FF1">
        <w:t xml:space="preserve">unrated </w:t>
      </w:r>
      <w:r w:rsidR="00163E3A">
        <w:t xml:space="preserve">items that a user will likely enjoy. </w:t>
      </w:r>
      <w:r w:rsidR="00005F7F">
        <w:t>Therefore, we adopt the following construction:</w:t>
      </w:r>
      <w:r w:rsidR="00D73EC0">
        <w:t xml:space="preserve"> </w:t>
      </w:r>
      <m:oMath>
        <m:sSub>
          <m:sSubPr>
            <m:ctrlPr>
              <w:rPr>
                <w:rFonts w:ascii="Cambria Math" w:hAnsi="Cambria Math"/>
                <w:i/>
              </w:rPr>
            </m:ctrlPr>
          </m:sSubPr>
          <m:e>
            <m:r>
              <w:rPr>
                <w:rFonts w:ascii="Cambria Math" w:hAnsi="Cambria Math"/>
              </w:rPr>
              <m:t>R</m:t>
            </m:r>
          </m:e>
          <m:sub>
            <m:r>
              <w:rPr>
                <w:rFonts w:ascii="Cambria Math" w:hAnsi="Cambria Math"/>
              </w:rPr>
              <m:t>n×m</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n×k</m:t>
            </m:r>
          </m:sub>
        </m:sSub>
        <m:sSub>
          <m:sSubPr>
            <m:ctrlPr>
              <w:rPr>
                <w:rFonts w:ascii="Cambria Math" w:hAnsi="Cambria Math"/>
                <w:i/>
              </w:rPr>
            </m:ctrlPr>
          </m:sSubPr>
          <m:e>
            <m:r>
              <w:rPr>
                <w:rFonts w:ascii="Cambria Math" w:hAnsi="Cambria Math"/>
              </w:rPr>
              <m:t>V</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m:t>
            </m:r>
          </m:sub>
        </m:sSub>
      </m:oMath>
      <w:r w:rsidR="00D73EC0">
        <w:t xml:space="preserve"> where the rows of </w:t>
      </w:r>
      <m:oMath>
        <m:r>
          <w:rPr>
            <w:rFonts w:ascii="Cambria Math" w:hAnsi="Cambria Math"/>
          </w:rPr>
          <m:t>U</m:t>
        </m:r>
      </m:oMath>
      <w:r w:rsidR="00D73EC0">
        <w:t xml:space="preserve"> are vectors that characterize a particular user, the columns of </w:t>
      </w:r>
      <m:oMath>
        <m:r>
          <w:rPr>
            <w:rFonts w:ascii="Cambria Math" w:hAnsi="Cambria Math"/>
          </w:rPr>
          <m:t>V</m:t>
        </m:r>
      </m:oMath>
      <w:r w:rsidR="00D73EC0">
        <w:t xml:space="preserve"> characterize a particular </w:t>
      </w:r>
      <w:r w:rsidR="00C24602">
        <w:t>item</w:t>
      </w:r>
      <w:r w:rsidR="00D73EC0">
        <w:t xml:space="preserve">, and </w:t>
      </w:r>
      <m:oMath>
        <m:r>
          <w:rPr>
            <w:rFonts w:ascii="Cambria Math" w:hAnsi="Cambria Math"/>
          </w:rPr>
          <m:t>ε</m:t>
        </m:r>
      </m:oMath>
      <w:r w:rsidR="00D73EC0">
        <w:t xml:space="preserve"> represents the error, parameterized by a factor</w:t>
      </w:r>
      <m:oMath>
        <m:r>
          <w:rPr>
            <w:rFonts w:ascii="Cambria Math" w:hAnsi="Cambria Math"/>
          </w:rPr>
          <m:t xml:space="preserve"> k</m:t>
        </m:r>
      </m:oMath>
      <w:r w:rsidR="00D73EC0">
        <w:t xml:space="preserve">. </w:t>
      </w:r>
    </w:p>
    <w:p w:rsidR="006E253E" w:rsidRDefault="006E253E" w:rsidP="00E240D6">
      <w:pPr>
        <w:ind w:firstLine="432"/>
      </w:pPr>
      <w:r>
        <w:t xml:space="preserve">The factorization algorithm used throughout this report is the </w:t>
      </w:r>
      <w:r>
        <w:rPr>
          <w:i/>
        </w:rPr>
        <w:t>Alternating Least Squares Method</w:t>
      </w:r>
      <w:r>
        <w:t xml:space="preserve"> which seeks to minimize the following cost function:</w:t>
      </w:r>
    </w:p>
    <w:p w:rsidR="006E253E" w:rsidRDefault="004B76C4" w:rsidP="00E240D6">
      <w:pPr>
        <w:ind w:firstLine="432"/>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oMath>
      <w:r w:rsidR="006E253E">
        <w:t xml:space="preserve"> </w:t>
      </w:r>
      <w:r w:rsidR="006E253E">
        <w:tab/>
      </w:r>
      <w:r w:rsidR="006E253E">
        <w:tab/>
      </w:r>
      <w:r w:rsidR="006E253E">
        <w:tab/>
      </w:r>
      <w:r w:rsidR="006E253E">
        <w:tab/>
        <w:t>(Equation 1)</w:t>
      </w:r>
    </w:p>
    <w:p w:rsidR="006E253E" w:rsidRDefault="00A044CC" w:rsidP="00D61DFD">
      <w:pPr>
        <w:ind w:firstLine="432"/>
      </w:pPr>
      <w:r>
        <w:t>We will build the recommendation system based on a dataset consisting of 100K movie ratings collected by GroupL</w:t>
      </w:r>
      <w:r w:rsidR="00D61DFD">
        <w:t>ens</w:t>
      </w:r>
      <w:r w:rsidR="00D61DFD">
        <w:rPr>
          <w:rStyle w:val="FootnoteReference"/>
        </w:rPr>
        <w:footnoteReference w:id="1"/>
      </w:r>
      <w:r>
        <w:t xml:space="preserve">. </w:t>
      </w:r>
      <w:r w:rsidR="00EF6036">
        <w:t xml:space="preserve"> </w:t>
      </w:r>
    </w:p>
    <w:p w:rsidR="006E253E" w:rsidRDefault="006E253E">
      <w:pPr>
        <w:pStyle w:val="Heading1"/>
      </w:pPr>
      <w:r>
        <w:t>Part 1</w:t>
      </w:r>
      <w:r w:rsidR="001B64E9">
        <w:t>: A Simple Factorization Using ALS</w:t>
      </w:r>
    </w:p>
    <w:p w:rsidR="00E02E1D" w:rsidRDefault="00433FF7" w:rsidP="0096396D">
      <w:pPr>
        <w:ind w:firstLine="432"/>
      </w:pPr>
      <w:r>
        <w:t xml:space="preserve">Our </w:t>
      </w:r>
      <w:r w:rsidR="00D61DFD">
        <w:t>R</w:t>
      </w:r>
      <w:r>
        <w:t>ecommendation</w:t>
      </w:r>
      <w:r w:rsidR="00D61DFD">
        <w:t xml:space="preserve"> System</w:t>
      </w:r>
      <w:r>
        <w:t xml:space="preserve"> uses the NMF MATLAB toolbo</w:t>
      </w:r>
      <w:r w:rsidR="00D61DFD">
        <w:t>x</w:t>
      </w:r>
      <w:r w:rsidR="00D61DFD">
        <w:rPr>
          <w:rStyle w:val="FootnoteReference"/>
        </w:rPr>
        <w:footnoteReference w:id="2"/>
      </w:r>
      <w:r w:rsidR="00D61DFD">
        <w:t xml:space="preserve"> to perform the matrix factorization that minimizes the cost function in Equation 1. </w:t>
      </w:r>
      <w:r w:rsidR="00583505">
        <w:t>In this section, we used the NMF tools to factorize</w:t>
      </w:r>
      <m:oMath>
        <m:r>
          <w:rPr>
            <w:rFonts w:ascii="Cambria Math" w:hAnsi="Cambria Math"/>
          </w:rPr>
          <m:t xml:space="preserve"> R</m:t>
        </m:r>
      </m:oMath>
      <w:r w:rsidR="00583505">
        <w:t xml:space="preserve">. The metric we used to determine the closeness of the factorization was the squared </w:t>
      </w:r>
      <w:r w:rsidR="00B73816">
        <w:t xml:space="preserve">error (Equation 1). We only considered entries that of the prediction matrix that corresponded to actual prediction the user actually made, so Equation 1 was modified by an additional weight matrix </w:t>
      </w:r>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oMath>
      <w:r w:rsidR="00B73816">
        <w:t xml:space="preserve"> where</w:t>
      </w:r>
      <m:oMath>
        <m:sSub>
          <m:sSubPr>
            <m:ctrlPr>
              <w:rPr>
                <w:rFonts w:ascii="Cambria Math" w:hAnsi="Cambria Math"/>
                <w:i/>
              </w:rPr>
            </m:ctrlPr>
          </m:sSubPr>
          <m:e>
            <m:r>
              <w:rPr>
                <w:rFonts w:ascii="Cambria Math" w:hAnsi="Cambria Math"/>
              </w:rPr>
              <m:t xml:space="preserve"> w</m:t>
            </m:r>
          </m:e>
          <m:sub>
            <m:r>
              <w:rPr>
                <w:rFonts w:ascii="Cambria Math" w:hAnsi="Cambria Math"/>
              </w:rPr>
              <m:t>ij</m:t>
            </m:r>
          </m:sub>
        </m:sSub>
        <m:r>
          <w:rPr>
            <w:rFonts w:ascii="Cambria Math" w:hAnsi="Cambria Math"/>
          </w:rPr>
          <m:t>=1</m:t>
        </m:r>
      </m:oMath>
      <w:r w:rsidR="00B73816">
        <w:t xml:space="preserve"> if user</w:t>
      </w:r>
      <m:oMath>
        <m:r>
          <w:rPr>
            <w:rFonts w:ascii="Cambria Math" w:hAnsi="Cambria Math"/>
          </w:rPr>
          <m:t xml:space="preserve"> i</m:t>
        </m:r>
      </m:oMath>
      <w:r w:rsidR="00B73816">
        <w:t xml:space="preserve"> rated movie</w:t>
      </w:r>
      <m:oMath>
        <m:r>
          <w:rPr>
            <w:rFonts w:ascii="Cambria Math" w:hAnsi="Cambria Math"/>
          </w:rPr>
          <m:t xml:space="preserve"> j</m:t>
        </m:r>
      </m:oMath>
      <w:r w:rsidR="006E1F47">
        <w:t xml:space="preserve"> and 0 otherwise.</w:t>
      </w:r>
      <w:r w:rsidR="001B6523">
        <w:t xml:space="preserve"> We also varied the value of parameter</w:t>
      </w:r>
      <m:oMath>
        <m:r>
          <w:rPr>
            <w:rFonts w:ascii="Cambria Math" w:hAnsi="Cambria Math"/>
          </w:rPr>
          <m:t xml:space="preserve"> k</m:t>
        </m:r>
      </m:oMath>
      <w:r w:rsidR="001B6523">
        <w:t xml:space="preserve"> to determine the optimal size of </w:t>
      </w:r>
      <w:r w:rsidR="008968D4">
        <w:t>matrices</w:t>
      </w:r>
      <m:oMath>
        <m:r>
          <w:rPr>
            <w:rFonts w:ascii="Cambria Math" w:hAnsi="Cambria Math"/>
          </w:rPr>
          <m:t xml:space="preserve"> U</m:t>
        </m:r>
      </m:oMath>
      <w:r w:rsidR="008968D4">
        <w:t xml:space="preserve"> and</w:t>
      </w:r>
      <m:oMath>
        <m:r>
          <w:rPr>
            <w:rFonts w:ascii="Cambria Math" w:hAnsi="Cambria Math"/>
          </w:rPr>
          <m:t xml:space="preserve"> V</m:t>
        </m:r>
      </m:oMath>
      <w:r w:rsidR="008968D4">
        <w:t xml:space="preserve">. </w:t>
      </w:r>
      <w:r w:rsidR="008769B6">
        <w:t>Small</w:t>
      </w:r>
      <w:r w:rsidR="00E66790">
        <w:t xml:space="preserve"> values of</w:t>
      </w:r>
      <m:oMath>
        <m:r>
          <w:rPr>
            <w:rFonts w:ascii="Cambria Math" w:hAnsi="Cambria Math"/>
          </w:rPr>
          <m:t xml:space="preserve"> k</m:t>
        </m:r>
      </m:oMath>
      <w:r w:rsidR="008769B6">
        <w:t xml:space="preserve"> encode less information which makes the reconstruction of</w:t>
      </w:r>
      <m:oMath>
        <m:r>
          <w:rPr>
            <w:rFonts w:ascii="Cambria Math" w:hAnsi="Cambria Math"/>
          </w:rPr>
          <m:t xml:space="preserve"> R</m:t>
        </m:r>
      </m:oMath>
      <w:r w:rsidR="008769B6">
        <w:t xml:space="preserve"> less accurate but large values of</w:t>
      </w:r>
      <m:oMath>
        <m:r>
          <w:rPr>
            <w:rFonts w:ascii="Cambria Math" w:hAnsi="Cambria Math"/>
          </w:rPr>
          <m:t xml:space="preserve"> k</m:t>
        </m:r>
      </m:oMath>
      <w:r w:rsidR="008769B6">
        <w:t xml:space="preserve"> could result in over-fitting the </w:t>
      </w:r>
      <w:r w:rsidR="00866A66">
        <w:t>dataset. The</w:t>
      </w:r>
      <w:r w:rsidR="00E02E1D">
        <w:t xml:space="preserve"> </w:t>
      </w:r>
      <w:r w:rsidR="0096396D">
        <w:t>results for squared error versus parameter</w:t>
      </w:r>
      <m:oMath>
        <m:r>
          <w:rPr>
            <w:rFonts w:ascii="Cambria Math" w:hAnsi="Cambria Math"/>
          </w:rPr>
          <m:t xml:space="preserve"> k</m:t>
        </m:r>
      </m:oMath>
      <w:r w:rsidR="0096396D">
        <w:t xml:space="preserve"> are shown in Table 1 below:</w:t>
      </w:r>
    </w:p>
    <w:p w:rsidR="00866A66" w:rsidRDefault="00866A66" w:rsidP="00866A66">
      <w:pPr>
        <w:pStyle w:val="Caption"/>
        <w:keepNext/>
        <w:jc w:val="center"/>
      </w:pPr>
      <w:r>
        <w:t xml:space="preserve">Table </w:t>
      </w:r>
      <w:fldSimple w:instr=" SEQ Table \* ARABIC ">
        <w:r w:rsidR="009C63E7">
          <w:rPr>
            <w:noProof/>
          </w:rPr>
          <w:t>1</w:t>
        </w:r>
      </w:fldSimple>
      <w:r>
        <w:t>: Squared Error vs k</w:t>
      </w:r>
    </w:p>
    <w:tbl>
      <w:tblPr>
        <w:tblStyle w:val="PlainTable1"/>
        <w:tblW w:w="4800" w:type="dxa"/>
        <w:jc w:val="center"/>
        <w:tblLook w:val="04A0" w:firstRow="1" w:lastRow="0" w:firstColumn="1" w:lastColumn="0" w:noHBand="0" w:noVBand="1"/>
      </w:tblPr>
      <w:tblGrid>
        <w:gridCol w:w="1032"/>
        <w:gridCol w:w="1256"/>
        <w:gridCol w:w="1256"/>
        <w:gridCol w:w="1256"/>
      </w:tblGrid>
      <w:tr w:rsidR="00866A66" w:rsidRPr="00866A66" w:rsidTr="00866A66">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866A66" w:rsidRPr="00866A66" w:rsidRDefault="00866A66" w:rsidP="00866A66">
            <w:pPr>
              <w:tabs>
                <w:tab w:val="center" w:pos="408"/>
                <w:tab w:val="right" w:pos="816"/>
              </w:tabs>
              <w:jc w:val="center"/>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k</w:t>
            </w:r>
          </w:p>
        </w:tc>
        <w:tc>
          <w:tcPr>
            <w:tcW w:w="1256" w:type="dxa"/>
            <w:noWrap/>
            <w:hideMark/>
          </w:tcPr>
          <w:p w:rsidR="00866A66" w:rsidRPr="00866A66" w:rsidRDefault="00866A66" w:rsidP="00866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10</w:t>
            </w:r>
          </w:p>
        </w:tc>
        <w:tc>
          <w:tcPr>
            <w:tcW w:w="1256" w:type="dxa"/>
            <w:noWrap/>
            <w:hideMark/>
          </w:tcPr>
          <w:p w:rsidR="00866A66" w:rsidRPr="00866A66" w:rsidRDefault="00866A66" w:rsidP="00866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50</w:t>
            </w:r>
          </w:p>
        </w:tc>
        <w:tc>
          <w:tcPr>
            <w:tcW w:w="1256" w:type="dxa"/>
            <w:noWrap/>
            <w:hideMark/>
          </w:tcPr>
          <w:p w:rsidR="00866A66" w:rsidRPr="00866A66" w:rsidRDefault="00866A66" w:rsidP="00866A66">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100</w:t>
            </w:r>
          </w:p>
        </w:tc>
      </w:tr>
      <w:tr w:rsidR="00866A66" w:rsidRPr="00866A66" w:rsidTr="00866A66">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866A66" w:rsidRPr="00866A66" w:rsidRDefault="00866A66" w:rsidP="00866A66">
            <w:pPr>
              <w:jc w:val="center"/>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sq. error</w:t>
            </w:r>
          </w:p>
        </w:tc>
        <w:tc>
          <w:tcPr>
            <w:tcW w:w="1256" w:type="dxa"/>
            <w:noWrap/>
            <w:hideMark/>
          </w:tcPr>
          <w:p w:rsidR="00866A66" w:rsidRPr="00866A66" w:rsidRDefault="00866A66" w:rsidP="00866A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5.81E+04</w:t>
            </w:r>
          </w:p>
        </w:tc>
        <w:tc>
          <w:tcPr>
            <w:tcW w:w="1256" w:type="dxa"/>
            <w:noWrap/>
            <w:hideMark/>
          </w:tcPr>
          <w:p w:rsidR="00866A66" w:rsidRPr="00866A66" w:rsidRDefault="00866A66" w:rsidP="00866A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4.39E+05</w:t>
            </w:r>
          </w:p>
        </w:tc>
        <w:tc>
          <w:tcPr>
            <w:tcW w:w="1256" w:type="dxa"/>
            <w:noWrap/>
            <w:hideMark/>
          </w:tcPr>
          <w:p w:rsidR="00866A66" w:rsidRPr="00866A66" w:rsidRDefault="00866A66" w:rsidP="00866A6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866A66">
              <w:rPr>
                <w:rFonts w:ascii="Calibri" w:eastAsia="Times New Roman" w:hAnsi="Calibri" w:cs="Times New Roman"/>
                <w:color w:val="000000"/>
                <w:lang w:eastAsia="en-US"/>
              </w:rPr>
              <w:t>3.71E+05</w:t>
            </w:r>
          </w:p>
        </w:tc>
      </w:tr>
    </w:tbl>
    <w:p w:rsidR="003849B3" w:rsidRDefault="003849B3" w:rsidP="003849B3"/>
    <w:p w:rsidR="006E253E" w:rsidRPr="00D61DFD" w:rsidRDefault="003849B3" w:rsidP="00E27450">
      <w:pPr>
        <w:ind w:firstLine="708"/>
      </w:pPr>
      <w:r>
        <w:t>Although the squared error decreased with increasing</w:t>
      </w:r>
      <m:oMath>
        <m:r>
          <w:rPr>
            <w:rFonts w:ascii="Cambria Math" w:hAnsi="Cambria Math"/>
          </w:rPr>
          <m:t xml:space="preserve"> k</m:t>
        </m:r>
      </m:oMath>
      <w:r>
        <w:t xml:space="preserve">, the difference is </w:t>
      </w:r>
      <w:r w:rsidR="00AD09AE">
        <w:t>not significant.</w:t>
      </w:r>
      <w:r w:rsidR="00D61DFD">
        <w:tab/>
      </w:r>
    </w:p>
    <w:p w:rsidR="003C6174" w:rsidRDefault="003C6174">
      <w:pPr>
        <w:pStyle w:val="Heading1"/>
      </w:pPr>
      <w:r>
        <w:lastRenderedPageBreak/>
        <w:t>Part 2</w:t>
      </w:r>
      <w:r w:rsidR="001B64E9">
        <w:t>: A Modified Construction Using Non-Trivial Weights</w:t>
      </w:r>
    </w:p>
    <w:p w:rsidR="008D2ABD" w:rsidRDefault="008D2ABD" w:rsidP="00F23F84">
      <w:pPr>
        <w:ind w:firstLine="432"/>
      </w:pPr>
      <w:r>
        <w:t>In the second part, we apply the same cost function but</w:t>
      </w:r>
      <w:r w:rsidR="00F23F84">
        <w:t xml:space="preserve"> this time, we reverse the roles of the</w:t>
      </w:r>
      <m:oMath>
        <m:r>
          <w:rPr>
            <w:rFonts w:ascii="Cambria Math" w:hAnsi="Cambria Math"/>
          </w:rPr>
          <m:t xml:space="preserve"> R</m:t>
        </m:r>
      </m:oMath>
      <w:r w:rsidR="00F23F84">
        <w:t xml:space="preserve"> and</w:t>
      </w:r>
      <m:oMath>
        <m:r>
          <w:rPr>
            <w:rFonts w:ascii="Cambria Math" w:hAnsi="Cambria Math"/>
          </w:rPr>
          <m:t xml:space="preserve"> W</m:t>
        </m:r>
      </m:oMath>
      <w:r w:rsidR="00F23F84">
        <w:t xml:space="preserve"> (weight) matrices in the factorization step. </w:t>
      </w:r>
      <w:r w:rsidR="00DF0EA0">
        <w:t>We again applied the ALS factorization algorithm for different values of parameter</w:t>
      </w:r>
      <m:oMath>
        <m:r>
          <w:rPr>
            <w:rFonts w:ascii="Cambria Math" w:hAnsi="Cambria Math"/>
          </w:rPr>
          <m:t xml:space="preserve"> k</m:t>
        </m:r>
      </m:oMath>
      <w:r w:rsidR="00DF0EA0">
        <w:t xml:space="preserve"> and measured the squared error. The results are summarized below in Table 2.</w:t>
      </w:r>
    </w:p>
    <w:p w:rsidR="0056493E" w:rsidRDefault="0056493E" w:rsidP="0056493E">
      <w:pPr>
        <w:pStyle w:val="Caption"/>
        <w:keepNext/>
        <w:jc w:val="center"/>
      </w:pPr>
      <w:r>
        <w:t xml:space="preserve">Table </w:t>
      </w:r>
      <w:fldSimple w:instr=" SEQ Table \* ARABIC ">
        <w:r w:rsidR="009C63E7">
          <w:rPr>
            <w:noProof/>
          </w:rPr>
          <w:t>2</w:t>
        </w:r>
      </w:fldSimple>
      <w:r>
        <w:t>: Squared error vs k</w:t>
      </w:r>
    </w:p>
    <w:tbl>
      <w:tblPr>
        <w:tblStyle w:val="PlainTable1"/>
        <w:tblW w:w="4930" w:type="dxa"/>
        <w:jc w:val="center"/>
        <w:tblLook w:val="04A0" w:firstRow="1" w:lastRow="0" w:firstColumn="1" w:lastColumn="0" w:noHBand="0" w:noVBand="1"/>
      </w:tblPr>
      <w:tblGrid>
        <w:gridCol w:w="1060"/>
        <w:gridCol w:w="1290"/>
        <w:gridCol w:w="1290"/>
        <w:gridCol w:w="1290"/>
      </w:tblGrid>
      <w:tr w:rsidR="0056493E" w:rsidRPr="0056493E" w:rsidTr="0056493E">
        <w:trPr>
          <w:cnfStyle w:val="100000000000" w:firstRow="1" w:lastRow="0" w:firstColumn="0" w:lastColumn="0" w:oddVBand="0" w:evenVBand="0" w:oddHBand="0"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6493E" w:rsidRPr="0056493E" w:rsidRDefault="0056493E" w:rsidP="0056493E">
            <w:pPr>
              <w:tabs>
                <w:tab w:val="center" w:pos="422"/>
                <w:tab w:val="right" w:pos="844"/>
              </w:tabs>
              <w:jc w:val="center"/>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k</w:t>
            </w:r>
          </w:p>
        </w:tc>
        <w:tc>
          <w:tcPr>
            <w:tcW w:w="1290" w:type="dxa"/>
            <w:noWrap/>
            <w:hideMark/>
          </w:tcPr>
          <w:p w:rsidR="0056493E" w:rsidRPr="0056493E" w:rsidRDefault="0056493E" w:rsidP="005649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10</w:t>
            </w:r>
          </w:p>
        </w:tc>
        <w:tc>
          <w:tcPr>
            <w:tcW w:w="1290" w:type="dxa"/>
            <w:noWrap/>
            <w:hideMark/>
          </w:tcPr>
          <w:p w:rsidR="0056493E" w:rsidRPr="0056493E" w:rsidRDefault="0056493E" w:rsidP="005649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50</w:t>
            </w:r>
          </w:p>
        </w:tc>
        <w:tc>
          <w:tcPr>
            <w:tcW w:w="1290" w:type="dxa"/>
            <w:noWrap/>
            <w:hideMark/>
          </w:tcPr>
          <w:p w:rsidR="0056493E" w:rsidRPr="0056493E" w:rsidRDefault="0056493E" w:rsidP="005649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100</w:t>
            </w:r>
          </w:p>
        </w:tc>
      </w:tr>
      <w:tr w:rsidR="0056493E" w:rsidRPr="0056493E" w:rsidTr="0056493E">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1060" w:type="dxa"/>
            <w:noWrap/>
            <w:hideMark/>
          </w:tcPr>
          <w:p w:rsidR="0056493E" w:rsidRPr="0056493E" w:rsidRDefault="0056493E" w:rsidP="0056493E">
            <w:pPr>
              <w:jc w:val="right"/>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sq. error</w:t>
            </w:r>
          </w:p>
        </w:tc>
        <w:tc>
          <w:tcPr>
            <w:tcW w:w="1290" w:type="dxa"/>
            <w:noWrap/>
            <w:hideMark/>
          </w:tcPr>
          <w:p w:rsidR="0056493E" w:rsidRPr="0056493E" w:rsidRDefault="0056493E" w:rsidP="005649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5.71E+04</w:t>
            </w:r>
          </w:p>
        </w:tc>
        <w:tc>
          <w:tcPr>
            <w:tcW w:w="1290" w:type="dxa"/>
            <w:noWrap/>
            <w:hideMark/>
          </w:tcPr>
          <w:p w:rsidR="0056493E" w:rsidRPr="0056493E" w:rsidRDefault="0056493E" w:rsidP="005649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2.50E+04</w:t>
            </w:r>
          </w:p>
        </w:tc>
        <w:tc>
          <w:tcPr>
            <w:tcW w:w="1290" w:type="dxa"/>
            <w:noWrap/>
            <w:hideMark/>
          </w:tcPr>
          <w:p w:rsidR="0056493E" w:rsidRPr="0056493E" w:rsidRDefault="0056493E" w:rsidP="005649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56493E">
              <w:rPr>
                <w:rFonts w:ascii="Calibri" w:eastAsia="Times New Roman" w:hAnsi="Calibri" w:cs="Times New Roman"/>
                <w:color w:val="000000"/>
                <w:lang w:eastAsia="en-US"/>
              </w:rPr>
              <w:t>1.18E+04</w:t>
            </w:r>
          </w:p>
        </w:tc>
      </w:tr>
    </w:tbl>
    <w:p w:rsidR="0056493E" w:rsidRDefault="0056493E" w:rsidP="00F23F84">
      <w:pPr>
        <w:ind w:firstLine="432"/>
      </w:pPr>
    </w:p>
    <w:p w:rsidR="0056493E" w:rsidRPr="008D2ABD" w:rsidRDefault="0056493E" w:rsidP="00F23F84">
      <w:pPr>
        <w:ind w:firstLine="432"/>
      </w:pPr>
    </w:p>
    <w:p w:rsidR="00E44E7C" w:rsidRDefault="00E44E7C">
      <w:pPr>
        <w:pStyle w:val="Heading1"/>
      </w:pPr>
      <w:r>
        <w:t>Part 3: 10-Fold Cross Validation</w:t>
      </w:r>
    </w:p>
    <w:p w:rsidR="00D930CE" w:rsidRDefault="00154871" w:rsidP="00D930CE">
      <w:pPr>
        <w:ind w:firstLine="432"/>
      </w:pPr>
      <w:r>
        <w:t xml:space="preserve">In this section, we show results from the same system </w:t>
      </w:r>
      <w:r w:rsidR="008D6BDE">
        <w:t>built using 10-Fold Cross v</w:t>
      </w:r>
      <w:r w:rsidR="00B67EC7">
        <w:t xml:space="preserve">alidation. The original dataset is transformed via random permutation, then </w:t>
      </w:r>
      <w:r w:rsidR="00010090">
        <w:t xml:space="preserve">divided into a testing and training set. </w:t>
      </w:r>
      <w:r w:rsidR="00FF1515">
        <w:t>The training set is used to construct the</w:t>
      </w:r>
      <m:oMath>
        <m:r>
          <w:rPr>
            <w:rFonts w:ascii="Cambria Math" w:hAnsi="Cambria Math"/>
          </w:rPr>
          <m:t xml:space="preserve"> R</m:t>
        </m:r>
      </m:oMath>
      <w:r w:rsidR="00FF1515">
        <w:t xml:space="preserve"> matrix which is factorized into</w:t>
      </w:r>
      <m:oMath>
        <m:r>
          <w:rPr>
            <w:rFonts w:ascii="Cambria Math" w:hAnsi="Cambria Math"/>
          </w:rPr>
          <m:t xml:space="preserve"> U</m:t>
        </m:r>
      </m:oMath>
      <w:r w:rsidR="00FF1515">
        <w:t xml:space="preserve"> and</w:t>
      </w:r>
      <m:oMath>
        <m:r>
          <w:rPr>
            <w:rFonts w:ascii="Cambria Math" w:hAnsi="Cambria Math"/>
          </w:rPr>
          <m:t xml:space="preserve"> V</m:t>
        </m:r>
      </m:oMath>
      <w:r w:rsidR="00FF1515">
        <w:t xml:space="preserve">. </w:t>
      </w:r>
      <w:r w:rsidR="00F41EEF">
        <w:t xml:space="preserve">This process is repeated for ten iterations (10 folds). </w:t>
      </w:r>
      <w:r w:rsidR="002042F3">
        <w:t>The values of the prediction matrix</w:t>
      </w:r>
      <m:oMath>
        <m:r>
          <w:rPr>
            <w:rFonts w:ascii="Cambria Math" w:hAnsi="Cambria Math"/>
          </w:rPr>
          <m:t xml:space="preserve"> U∙V</m:t>
        </m:r>
      </m:oMath>
      <w:r w:rsidR="002042F3">
        <w:t xml:space="preserve"> are validated against the ratings in the testing set.</w:t>
      </w:r>
      <w:r w:rsidR="00D930CE">
        <w:t xml:space="preserve"> We define a new metric based on this prediction error shown below in Equation 2.</w:t>
      </w:r>
    </w:p>
    <w:p w:rsidR="00420F36" w:rsidRDefault="004B76C4" w:rsidP="00D930CE">
      <m:oMath>
        <m:nary>
          <m:naryPr>
            <m:chr m:val="∑"/>
            <m:limLoc m:val="undOvr"/>
            <m:supHide m:val="1"/>
            <m:ctrlPr>
              <w:rPr>
                <w:rFonts w:ascii="Cambria Math" w:hAnsi="Cambria Math"/>
                <w:i/>
              </w:rPr>
            </m:ctrlPr>
          </m:naryPr>
          <m:sub>
            <m:r>
              <w:rPr>
                <w:rFonts w:ascii="Cambria Math" w:hAnsi="Cambria Math"/>
              </w:rPr>
              <m:t>i,j ∈ S</m:t>
            </m:r>
          </m:sub>
          <m:sup/>
          <m:e>
            <m:d>
              <m:dPr>
                <m:begChr m:val="|"/>
                <m:endChr m:val="|"/>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e>
            </m:d>
          </m:e>
        </m:nary>
      </m:oMath>
      <w:r w:rsidR="00D930CE">
        <w:t xml:space="preserve"> </w:t>
      </w:r>
      <w:r w:rsidR="00420F36">
        <w:tab/>
      </w:r>
      <w:r w:rsidR="00420F36">
        <w:tab/>
      </w:r>
      <w:r w:rsidR="00825678">
        <w:tab/>
      </w:r>
      <w:r w:rsidR="00825678">
        <w:tab/>
        <w:t>(</w:t>
      </w:r>
      <w:r w:rsidR="00420F36">
        <w:t>Equation 2</w:t>
      </w:r>
      <w:r w:rsidR="00825678">
        <w:t>)</w:t>
      </w:r>
    </w:p>
    <w:p w:rsidR="00420F36" w:rsidRDefault="00D930CE" w:rsidP="006324C2">
      <w:r>
        <w:t>Where</w:t>
      </w:r>
      <m:oMath>
        <m:r>
          <w:rPr>
            <w:rFonts w:ascii="Cambria Math" w:hAnsi="Cambria Math"/>
          </w:rPr>
          <m:t xml:space="preserve"> S</m:t>
        </m:r>
      </m:oMath>
      <w:r>
        <w:t xml:space="preserve"> is the testing set and</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p</m:t>
            </m:r>
          </m:sup>
        </m:sSup>
      </m:oMath>
      <w:r>
        <w:t xml:space="preserve"> is the prediction matrix defined by</w:t>
      </w:r>
      <m:oMath>
        <m:r>
          <w:rPr>
            <w:rFonts w:ascii="Cambria Math" w:hAnsi="Cambria Math"/>
          </w:rPr>
          <m:t xml:space="preserve"> U</m:t>
        </m:r>
      </m:oMath>
      <w:r>
        <w:t xml:space="preserve"> and</w:t>
      </w:r>
      <m:oMath>
        <m:r>
          <w:rPr>
            <w:rFonts w:ascii="Cambria Math" w:hAnsi="Cambria Math"/>
          </w:rPr>
          <m:t xml:space="preserve"> V</m:t>
        </m:r>
      </m:oMath>
      <w:r>
        <w:t>.</w:t>
      </w:r>
      <w:r w:rsidR="006324C2">
        <w:t xml:space="preserve"> The results of the 10-Fold Cross Validation is shown below in Table 3.</w:t>
      </w:r>
    </w:p>
    <w:p w:rsidR="006324C2" w:rsidRDefault="006324C2" w:rsidP="006324C2">
      <w:pPr>
        <w:pStyle w:val="Caption"/>
        <w:keepNext/>
        <w:jc w:val="center"/>
      </w:pPr>
      <w:r>
        <w:t xml:space="preserve">Table </w:t>
      </w:r>
      <w:fldSimple w:instr=" SEQ Table \* ARABIC ">
        <w:r w:rsidR="009C63E7">
          <w:rPr>
            <w:noProof/>
          </w:rPr>
          <w:t>3</w:t>
        </w:r>
      </w:fldSimple>
      <w:r>
        <w:t>: Ten-Fold Cross Validation Prediction Error</w:t>
      </w:r>
    </w:p>
    <w:tbl>
      <w:tblPr>
        <w:tblStyle w:val="PlainTable1"/>
        <w:tblW w:w="1820" w:type="dxa"/>
        <w:jc w:val="center"/>
        <w:tblLook w:val="04A0" w:firstRow="1" w:lastRow="0" w:firstColumn="1" w:lastColumn="0" w:noHBand="0" w:noVBand="1"/>
      </w:tblPr>
      <w:tblGrid>
        <w:gridCol w:w="860"/>
        <w:gridCol w:w="960"/>
      </w:tblGrid>
      <w:tr w:rsidR="006324C2" w:rsidRPr="006324C2" w:rsidTr="006324C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fold</w:t>
            </w:r>
          </w:p>
        </w:tc>
        <w:tc>
          <w:tcPr>
            <w:tcW w:w="960" w:type="dxa"/>
            <w:noWrap/>
            <w:hideMark/>
          </w:tcPr>
          <w:p w:rsidR="006324C2" w:rsidRPr="006324C2" w:rsidRDefault="006324C2" w:rsidP="006324C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error</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1.5592</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2</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1.5476</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3</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1.5413</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4</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1.5685</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5</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1.537</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6</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1.5629</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7</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1.5686</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8</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1.538</w:t>
            </w:r>
          </w:p>
        </w:tc>
      </w:tr>
      <w:tr w:rsidR="006324C2" w:rsidRPr="006324C2" w:rsidTr="006324C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9</w:t>
            </w:r>
          </w:p>
        </w:tc>
        <w:tc>
          <w:tcPr>
            <w:tcW w:w="960" w:type="dxa"/>
            <w:noWrap/>
            <w:hideMark/>
          </w:tcPr>
          <w:p w:rsidR="006324C2" w:rsidRPr="006324C2" w:rsidRDefault="006324C2" w:rsidP="006324C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1.5632</w:t>
            </w:r>
          </w:p>
        </w:tc>
      </w:tr>
      <w:tr w:rsidR="006324C2" w:rsidRPr="006324C2" w:rsidTr="006324C2">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6324C2" w:rsidRPr="006324C2" w:rsidRDefault="006324C2" w:rsidP="006324C2">
            <w:pPr>
              <w:jc w:val="center"/>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10</w:t>
            </w:r>
          </w:p>
        </w:tc>
        <w:tc>
          <w:tcPr>
            <w:tcW w:w="960" w:type="dxa"/>
            <w:noWrap/>
            <w:hideMark/>
          </w:tcPr>
          <w:p w:rsidR="006324C2" w:rsidRPr="006324C2" w:rsidRDefault="006324C2" w:rsidP="006324C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6324C2">
              <w:rPr>
                <w:rFonts w:ascii="Calibri" w:eastAsia="Times New Roman" w:hAnsi="Calibri" w:cs="Times New Roman"/>
                <w:color w:val="000000"/>
                <w:lang w:eastAsia="en-US"/>
              </w:rPr>
              <w:t>1.5688</w:t>
            </w:r>
          </w:p>
        </w:tc>
      </w:tr>
    </w:tbl>
    <w:p w:rsidR="008462EE" w:rsidRDefault="006324C2" w:rsidP="006324C2">
      <w:r>
        <w:tab/>
      </w:r>
    </w:p>
    <w:p w:rsidR="006324C2" w:rsidRDefault="006324C2" w:rsidP="006324C2">
      <w:r>
        <w:t>The minimum</w:t>
      </w:r>
      <w:r w:rsidR="00593899">
        <w:t xml:space="preserve"> prediction</w:t>
      </w:r>
      <w:r>
        <w:t xml:space="preserve"> error occurred in the 5</w:t>
      </w:r>
      <w:r w:rsidRPr="006324C2">
        <w:rPr>
          <w:vertAlign w:val="superscript"/>
        </w:rPr>
        <w:t>th</w:t>
      </w:r>
      <w:r>
        <w:t xml:space="preserve"> fold and the maximum error occurred in the 10</w:t>
      </w:r>
      <w:r w:rsidRPr="006324C2">
        <w:rPr>
          <w:vertAlign w:val="superscript"/>
        </w:rPr>
        <w:t>th</w:t>
      </w:r>
      <w:r w:rsidR="008462EE">
        <w:t xml:space="preserve"> fold. </w:t>
      </w:r>
      <w:r>
        <w:t xml:space="preserve">The average </w:t>
      </w:r>
      <w:r w:rsidR="00593899">
        <w:t xml:space="preserve">prediction </w:t>
      </w:r>
      <w:r>
        <w:t>error</w:t>
      </w:r>
      <w:r w:rsidR="00925F3C">
        <w:t xml:space="preserve"> across all ten folds</w:t>
      </w:r>
      <w:r>
        <w:t xml:space="preserve"> is</w:t>
      </w:r>
      <m:oMath>
        <m:r>
          <w:rPr>
            <w:rFonts w:ascii="Cambria Math" w:hAnsi="Cambria Math"/>
          </w:rPr>
          <m:t xml:space="preserve"> av</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 xml:space="preserve">=1.5555 </m:t>
        </m:r>
      </m:oMath>
      <w:r>
        <w:t xml:space="preserve">. </w:t>
      </w:r>
    </w:p>
    <w:p w:rsidR="003D73E6" w:rsidRDefault="003D73E6" w:rsidP="006324C2">
      <w:r>
        <w:lastRenderedPageBreak/>
        <w:tab/>
        <w:t>This process is repeated for the weighted ALS factorization matrices from Part 2</w:t>
      </w:r>
      <w:r w:rsidR="00AB7F40">
        <w:t xml:space="preserve"> (factorize using the {0,</w:t>
      </w:r>
      <w:r w:rsidR="005F5085">
        <w:t xml:space="preserve"> </w:t>
      </w:r>
      <w:r w:rsidR="00AB7F40">
        <w:t>1} matrix). These results are shown below</w:t>
      </w:r>
      <w:r w:rsidR="00B04CC8">
        <w:t xml:space="preserve"> (</w:t>
      </w:r>
      <w:r w:rsidR="0021625C">
        <w:t>n</w:t>
      </w:r>
      <w:r w:rsidR="00B04CC8">
        <w:t>ote that the errors were normalized by the weight matrix to be comparable with the previous results).</w:t>
      </w:r>
      <w:r w:rsidR="00AB7F40">
        <w:t xml:space="preserve"> </w:t>
      </w:r>
    </w:p>
    <w:p w:rsidR="00AB7F40" w:rsidRDefault="00AB7F40" w:rsidP="00AB7F40">
      <w:pPr>
        <w:pStyle w:val="Caption"/>
        <w:keepNext/>
        <w:jc w:val="center"/>
      </w:pPr>
      <w:r>
        <w:t xml:space="preserve">Table </w:t>
      </w:r>
      <w:fldSimple w:instr=" SEQ Table \* ARABIC ">
        <w:r w:rsidR="009C63E7">
          <w:rPr>
            <w:noProof/>
          </w:rPr>
          <w:t>4</w:t>
        </w:r>
      </w:fldSimple>
      <w:r>
        <w:t>: Prediction Error for ALS on 1/0 Matrix</w:t>
      </w:r>
    </w:p>
    <w:tbl>
      <w:tblPr>
        <w:tblStyle w:val="PlainTable1"/>
        <w:tblW w:w="1820" w:type="dxa"/>
        <w:jc w:val="center"/>
        <w:tblLook w:val="04A0" w:firstRow="1" w:lastRow="0" w:firstColumn="1" w:lastColumn="0" w:noHBand="0" w:noVBand="1"/>
      </w:tblPr>
      <w:tblGrid>
        <w:gridCol w:w="860"/>
        <w:gridCol w:w="960"/>
      </w:tblGrid>
      <w:tr w:rsidR="00AB7F40" w:rsidRPr="00AB7F40" w:rsidTr="00AB7F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fold</w:t>
            </w:r>
          </w:p>
        </w:tc>
        <w:tc>
          <w:tcPr>
            <w:tcW w:w="960" w:type="dxa"/>
            <w:noWrap/>
            <w:hideMark/>
          </w:tcPr>
          <w:p w:rsidR="00AB7F40" w:rsidRPr="00AB7F40" w:rsidRDefault="00AB7F40" w:rsidP="00AB7F4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error</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1</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2.4846</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2.4791</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3</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2.4655</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4</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2.5008</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5</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2.456</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6</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2.4858</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7</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2.473</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8</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2.475</w:t>
            </w:r>
          </w:p>
        </w:tc>
      </w:tr>
      <w:tr w:rsidR="00AB7F40" w:rsidRPr="00AB7F40" w:rsidTr="00AB7F40">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9</w:t>
            </w:r>
          </w:p>
        </w:tc>
        <w:tc>
          <w:tcPr>
            <w:tcW w:w="960" w:type="dxa"/>
            <w:noWrap/>
            <w:hideMark/>
          </w:tcPr>
          <w:p w:rsidR="00AB7F40" w:rsidRPr="00AB7F40" w:rsidRDefault="00AB7F40" w:rsidP="00AB7F4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2.4787</w:t>
            </w:r>
          </w:p>
        </w:tc>
      </w:tr>
      <w:tr w:rsidR="00AB7F40" w:rsidRPr="00AB7F40" w:rsidTr="00AB7F40">
        <w:trPr>
          <w:trHeight w:val="288"/>
          <w:jc w:val="center"/>
        </w:trPr>
        <w:tc>
          <w:tcPr>
            <w:cnfStyle w:val="001000000000" w:firstRow="0" w:lastRow="0" w:firstColumn="1" w:lastColumn="0" w:oddVBand="0" w:evenVBand="0" w:oddHBand="0" w:evenHBand="0" w:firstRowFirstColumn="0" w:firstRowLastColumn="0" w:lastRowFirstColumn="0" w:lastRowLastColumn="0"/>
            <w:tcW w:w="860" w:type="dxa"/>
            <w:noWrap/>
            <w:hideMark/>
          </w:tcPr>
          <w:p w:rsidR="00AB7F40" w:rsidRPr="00AB7F40" w:rsidRDefault="00AB7F40" w:rsidP="00AB7F40">
            <w:pPr>
              <w:jc w:val="center"/>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10</w:t>
            </w:r>
          </w:p>
        </w:tc>
        <w:tc>
          <w:tcPr>
            <w:tcW w:w="960" w:type="dxa"/>
            <w:noWrap/>
            <w:hideMark/>
          </w:tcPr>
          <w:p w:rsidR="00AB7F40" w:rsidRPr="00AB7F40" w:rsidRDefault="00AB7F40" w:rsidP="00AB7F4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AB7F40">
              <w:rPr>
                <w:rFonts w:ascii="Calibri" w:eastAsia="Times New Roman" w:hAnsi="Calibri" w:cs="Times New Roman"/>
                <w:color w:val="000000"/>
                <w:lang w:eastAsia="en-US"/>
              </w:rPr>
              <w:t>2.4673</w:t>
            </w:r>
          </w:p>
        </w:tc>
      </w:tr>
    </w:tbl>
    <w:p w:rsidR="00B74648" w:rsidRDefault="00B74648" w:rsidP="006324C2"/>
    <w:p w:rsidR="00AB7F40" w:rsidRPr="0050097D" w:rsidRDefault="005F5085" w:rsidP="00B74648">
      <w:r>
        <w:t>In this case, the 4</w:t>
      </w:r>
      <w:r w:rsidRPr="005F5085">
        <w:rPr>
          <w:vertAlign w:val="superscript"/>
        </w:rPr>
        <w:t>th</w:t>
      </w:r>
      <w:r>
        <w:t xml:space="preserve"> fold provided the largest Prediction error while the 5</w:t>
      </w:r>
      <w:r w:rsidRPr="005F5085">
        <w:rPr>
          <w:vertAlign w:val="superscript"/>
        </w:rPr>
        <w:t>th</w:t>
      </w:r>
      <w:r>
        <w:t xml:space="preserve"> fold had the lowest. </w:t>
      </w:r>
    </w:p>
    <w:p w:rsidR="00494430" w:rsidRDefault="001548AD">
      <w:pPr>
        <w:pStyle w:val="Heading1"/>
      </w:pPr>
      <w:r>
        <w:t xml:space="preserve">Part 4: </w:t>
      </w:r>
      <w:r w:rsidR="00494430">
        <w:t>Precision And Recall</w:t>
      </w:r>
    </w:p>
    <w:p w:rsidR="001D6930" w:rsidRDefault="001548AD" w:rsidP="001548AD">
      <w:pPr>
        <w:ind w:firstLine="432"/>
      </w:pPr>
      <w:r>
        <w:t>Next, we apply the 10-Fold Cross Validation techniques developed in Part 3 to a classification problem where we conclude that ratings above a certain threshold are movies the user “Liked”. We use this to quantify the Precision and Recall metrics which are defined as follows:</w:t>
      </w:r>
    </w:p>
    <w:p w:rsidR="001548AD" w:rsidRDefault="001548AD" w:rsidP="00825678">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tab/>
      </w:r>
      <w:r>
        <w:tab/>
      </w:r>
      <w:r w:rsidR="00825678">
        <w:tab/>
      </w:r>
      <w:r w:rsidR="00825678">
        <w:tab/>
        <w:t>(</w:t>
      </w:r>
      <w:r>
        <w:t>Equation 3</w:t>
      </w:r>
      <w:r w:rsidR="00825678">
        <w:t>)</w:t>
      </w:r>
    </w:p>
    <w:p w:rsidR="001548AD" w:rsidRPr="001548AD" w:rsidRDefault="001548AD" w:rsidP="00825678">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tab/>
      </w:r>
      <w:r>
        <w:tab/>
      </w:r>
      <w:r>
        <w:tab/>
      </w:r>
      <w:r w:rsidR="00825678">
        <w:tab/>
      </w:r>
      <w:r w:rsidR="00825678">
        <w:tab/>
        <w:t>(</w:t>
      </w:r>
      <w:r>
        <w:t>Equation 4</w:t>
      </w:r>
      <w:r w:rsidR="00825678">
        <w:t>)</w:t>
      </w:r>
    </w:p>
    <w:p w:rsidR="001548AD" w:rsidRDefault="001548AD" w:rsidP="001548AD">
      <w:pPr>
        <w:ind w:firstLine="432"/>
      </w:pPr>
    </w:p>
    <w:p w:rsidR="001548AD" w:rsidRDefault="00BD0ABB" w:rsidP="00E204CD">
      <w:r>
        <w:tab/>
        <w:t>A true positive (tp) is defined as an element in the</w:t>
      </w:r>
      <m:oMath>
        <m:r>
          <w:rPr>
            <w:rFonts w:ascii="Cambria Math" w:hAnsi="Cambria Math"/>
          </w:rPr>
          <m:t xml:space="preserve"> R</m:t>
        </m:r>
      </m:oMath>
      <w:r>
        <w:t xml:space="preserve"> matrix where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&gt;t AND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&gt;t</m:t>
        </m:r>
      </m:oMath>
      <w:r>
        <w:t xml:space="preserve"> for some threshold</w:t>
      </w:r>
      <m:oMath>
        <m:r>
          <w:rPr>
            <w:rFonts w:ascii="Cambria Math" w:hAnsi="Cambria Math"/>
          </w:rPr>
          <m:t xml:space="preserve"> t</m:t>
        </m:r>
      </m:oMath>
      <w:r>
        <w:t>. A false positive</w:t>
      </w:r>
      <w:r w:rsidR="006C1E5F">
        <w:t xml:space="preserve"> (fp)</w:t>
      </w:r>
      <w:r>
        <w:t xml:space="preserve"> is defined as an element of</w:t>
      </w:r>
      <m:oMath>
        <m:r>
          <w:rPr>
            <w:rFonts w:ascii="Cambria Math" w:hAnsi="Cambria Math"/>
          </w:rPr>
          <m:t xml:space="preserve"> R</m:t>
        </m:r>
      </m:oMath>
      <w:r>
        <w:t xml:space="preserve"> where</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≤t AND </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p</m:t>
                </m:r>
              </m:sup>
            </m:sSup>
          </m:e>
          <m:sub>
            <m:r>
              <w:rPr>
                <w:rFonts w:ascii="Cambria Math" w:hAnsi="Cambria Math"/>
              </w:rPr>
              <m:t>ij</m:t>
            </m:r>
          </m:sub>
        </m:sSub>
        <m:r>
          <w:rPr>
            <w:rFonts w:ascii="Cambria Math" w:hAnsi="Cambria Math"/>
          </w:rPr>
          <m:t>&gt;t</m:t>
        </m:r>
      </m:oMath>
      <w:r w:rsidR="006C1E5F">
        <w:t xml:space="preserve"> and so on.</w:t>
      </w:r>
      <w:r w:rsidR="00681311">
        <w:t xml:space="preserve"> </w:t>
      </w:r>
    </w:p>
    <w:p w:rsidR="00B84FCC" w:rsidRDefault="00681311" w:rsidP="00E204CD">
      <w:r>
        <w:tab/>
        <w:t xml:space="preserve">For each of the 10 folds, we sweep the threshold between 1 and 5 and obtain a value for precision and recall. </w:t>
      </w:r>
      <w:r w:rsidR="00B912DB">
        <w:t xml:space="preserve">We average these values across the folds and plot Precision vs Recall parameterized by </w:t>
      </w:r>
      <w:r w:rsidR="00F85314">
        <w:t>threshold. This result is shown below in Figure 1.</w:t>
      </w:r>
    </w:p>
    <w:p w:rsidR="00760642" w:rsidRDefault="00760642" w:rsidP="00E204CD"/>
    <w:p w:rsidR="00AC418C" w:rsidRDefault="00F85314" w:rsidP="00AC418C">
      <w:pPr>
        <w:keepNext/>
        <w:jc w:val="center"/>
      </w:pPr>
      <w:r w:rsidRPr="00F85314">
        <w:rPr>
          <w:noProof/>
          <w:lang w:eastAsia="en-US"/>
        </w:rPr>
        <w:lastRenderedPageBreak/>
        <w:drawing>
          <wp:inline distT="0" distB="0" distL="0" distR="0" wp14:anchorId="6A9E8BA3" wp14:editId="5F5FDFD4">
            <wp:extent cx="5143500" cy="3753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5628"/>
                    <a:stretch/>
                  </pic:blipFill>
                  <pic:spPr bwMode="auto">
                    <a:xfrm>
                      <a:off x="0" y="0"/>
                      <a:ext cx="5143500" cy="3753167"/>
                    </a:xfrm>
                    <a:prstGeom prst="rect">
                      <a:avLst/>
                    </a:prstGeom>
                    <a:noFill/>
                    <a:ln>
                      <a:noFill/>
                    </a:ln>
                    <a:extLst>
                      <a:ext uri="{53640926-AAD7-44D8-BBD7-CCE9431645EC}">
                        <a14:shadowObscured xmlns:a14="http://schemas.microsoft.com/office/drawing/2010/main"/>
                      </a:ext>
                    </a:extLst>
                  </pic:spPr>
                </pic:pic>
              </a:graphicData>
            </a:graphic>
          </wp:inline>
        </w:drawing>
      </w:r>
    </w:p>
    <w:p w:rsidR="00F85314" w:rsidRDefault="00F85314" w:rsidP="00F85314">
      <w:pPr>
        <w:pStyle w:val="Caption"/>
        <w:jc w:val="center"/>
      </w:pPr>
      <w:r>
        <w:t xml:space="preserve">Figure </w:t>
      </w:r>
      <w:fldSimple w:instr=" SEQ Figure \* ARABIC ">
        <w:r w:rsidR="009C63E7">
          <w:rPr>
            <w:noProof/>
          </w:rPr>
          <w:t>1</w:t>
        </w:r>
      </w:fldSimple>
      <w:r>
        <w:t>: Precision vs Recall for Standard ALS Factorization</w:t>
      </w:r>
    </w:p>
    <w:p w:rsidR="003D73E6" w:rsidRPr="003D73E6" w:rsidRDefault="00781BAF" w:rsidP="00451586">
      <w:r>
        <w:t xml:space="preserve">We </w:t>
      </w:r>
      <w:r w:rsidR="00451586">
        <w:t xml:space="preserve">do not </w:t>
      </w:r>
      <w:r>
        <w:t>repeat the process for the modified factorization using the non-trivial weight matrix from Part 2.</w:t>
      </w:r>
      <w:r w:rsidR="00451586">
        <w:t xml:space="preserve"> Performing classification on this matrix would not produce useful results since we train on a matrix consisting only of 1’s and 0’s, to which classification of “likes” versus “dislikes” would be meaningless. </w:t>
      </w:r>
      <w:r w:rsidR="00953068">
        <w:t>Therefore, we proceed to</w:t>
      </w:r>
      <w:r w:rsidR="00576C03">
        <w:t xml:space="preserve"> the next part of the report, where we analyze the improvement on the ALS </w:t>
      </w:r>
      <w:r w:rsidR="00FB7914">
        <w:t xml:space="preserve">algorithm based on introducing a </w:t>
      </w:r>
      <w:r w:rsidR="00576C03">
        <w:t>regularization factor.</w:t>
      </w:r>
    </w:p>
    <w:p w:rsidR="00A7422F" w:rsidRDefault="00A7422F">
      <w:pPr>
        <w:pStyle w:val="Heading1"/>
      </w:pPr>
      <w:r>
        <w:t>Part 5: Improved ALS With Regularization</w:t>
      </w:r>
    </w:p>
    <w:p w:rsidR="00857090" w:rsidRDefault="006C4DAB" w:rsidP="00857090">
      <w:pPr>
        <w:ind w:firstLine="432"/>
      </w:pPr>
      <w:r>
        <w:t>In this section, we introduce an improvement on the ALS cost function, called a Regularization term</w:t>
      </w:r>
      <m:oMath>
        <m:r>
          <w:rPr>
            <w:rFonts w:ascii="Cambria Math" w:hAnsi="Cambria Math"/>
          </w:rPr>
          <m:t xml:space="preserve"> λ </m:t>
        </m:r>
      </m:oMath>
      <w:r w:rsidR="002A43F4">
        <w:t xml:space="preserve">which reduces the </w:t>
      </w:r>
      <w:r w:rsidR="00E05D4B">
        <w:t>effect of over-fitting the data.</w:t>
      </w:r>
      <w:r w:rsidR="00857090">
        <w:t xml:space="preserve"> The new cost function is modeled by the following Equation:</w:t>
      </w:r>
    </w:p>
    <w:p w:rsidR="009D2170" w:rsidRDefault="00857090" w:rsidP="00857090">
      <m:oMath>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(UV)</m:t>
                        </m:r>
                      </m:e>
                      <m:sub>
                        <m:r>
                          <w:rPr>
                            <w:rFonts w:ascii="Cambria Math" w:hAnsi="Cambria Math"/>
                          </w:rPr>
                          <m:t>ij</m:t>
                        </m:r>
                      </m:sub>
                    </m:sSub>
                    <m:r>
                      <w:rPr>
                        <w:rFonts w:ascii="Cambria Math" w:hAnsi="Cambria Math"/>
                      </w:rPr>
                      <m:t>)</m:t>
                    </m:r>
                  </m:e>
                  <m:sup>
                    <m:r>
                      <w:rPr>
                        <w:rFonts w:ascii="Cambria Math" w:hAnsi="Cambria Math"/>
                      </w:rPr>
                      <m:t>2</m:t>
                    </m:r>
                  </m:sup>
                </m:sSup>
              </m:e>
            </m:nary>
          </m:e>
        </m:nary>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ij</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2</m:t>
                            </m:r>
                          </m:sup>
                        </m:sSup>
                      </m:e>
                    </m:nary>
                  </m:e>
                </m:nary>
              </m:e>
            </m:nary>
          </m:e>
        </m:nary>
        <m:r>
          <w:rPr>
            <w:rFonts w:ascii="Cambria Math" w:hAnsi="Cambria Math"/>
          </w:rPr>
          <m:t>)</m:t>
        </m:r>
      </m:oMath>
      <w:r w:rsidR="00C767ED">
        <w:tab/>
      </w:r>
      <w:r w:rsidR="00C767ED">
        <w:tab/>
      </w:r>
      <w:r w:rsidR="009D2170">
        <w:t>(</w:t>
      </w:r>
      <w:r w:rsidR="00C767ED">
        <w:t>Equation 5</w:t>
      </w:r>
      <w:r w:rsidR="009D2170">
        <w:t>)</w:t>
      </w:r>
    </w:p>
    <w:p w:rsidR="00CE7111" w:rsidRDefault="00A43B36" w:rsidP="00857090">
      <w:r>
        <w:tab/>
        <w:t xml:space="preserve">The NMF code was modified to </w:t>
      </w:r>
      <w:r w:rsidR="00FB115F">
        <w:t>implement a new update rule based on this cost function and the results were re-evaluated for</w:t>
      </w:r>
      <w:r w:rsidR="008C07DB">
        <w:t xml:space="preserve"> Parts 1 &amp; 2 for</w:t>
      </w:r>
      <m:oMath>
        <m:r>
          <w:rPr>
            <w:rFonts w:ascii="Cambria Math" w:hAnsi="Cambria Math"/>
          </w:rPr>
          <m:t xml:space="preserve"> λ=0.01, 0.1, 1</m:t>
        </m:r>
      </m:oMath>
      <w:r w:rsidR="008C07DB">
        <w:t xml:space="preserve">. </w:t>
      </w:r>
    </w:p>
    <w:p w:rsidR="00FD36B2" w:rsidRDefault="00FD36B2" w:rsidP="00FD36B2">
      <w:pPr>
        <w:pStyle w:val="Caption"/>
        <w:keepNext/>
        <w:jc w:val="center"/>
      </w:pPr>
      <w:r>
        <w:t xml:space="preserve">Table </w:t>
      </w:r>
      <w:fldSimple w:instr=" SEQ Table \* ARABIC ">
        <w:r w:rsidR="009C63E7">
          <w:rPr>
            <w:noProof/>
          </w:rPr>
          <w:t>5</w:t>
        </w:r>
      </w:fldSimple>
      <w:r>
        <w:t xml:space="preserve">: Squared Error vs k and </w:t>
      </w:r>
      <w:r w:rsidRPr="00760642">
        <w:rPr>
          <w:rFonts w:ascii="Calibri" w:eastAsia="Times New Roman" w:hAnsi="Calibri" w:cs="Times New Roman"/>
          <w:color w:val="000000"/>
          <w:lang w:eastAsia="en-US"/>
        </w:rPr>
        <w:t>λ</w:t>
      </w:r>
      <w:r w:rsidR="004534E1">
        <w:rPr>
          <w:rFonts w:ascii="Calibri" w:eastAsia="Times New Roman" w:hAnsi="Calibri" w:cs="Times New Roman"/>
          <w:color w:val="000000"/>
          <w:lang w:eastAsia="en-US"/>
        </w:rPr>
        <w:t xml:space="preserve"> (Part 1)</w:t>
      </w:r>
    </w:p>
    <w:tbl>
      <w:tblPr>
        <w:tblStyle w:val="PlainTable1"/>
        <w:tblW w:w="3840" w:type="dxa"/>
        <w:jc w:val="center"/>
        <w:tblLook w:val="04A0" w:firstRow="1" w:lastRow="0" w:firstColumn="1" w:lastColumn="0" w:noHBand="0" w:noVBand="1"/>
      </w:tblPr>
      <w:tblGrid>
        <w:gridCol w:w="960"/>
        <w:gridCol w:w="960"/>
        <w:gridCol w:w="960"/>
        <w:gridCol w:w="960"/>
      </w:tblGrid>
      <w:tr w:rsidR="00760642" w:rsidRPr="00760642" w:rsidTr="0076064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λ\k</w:t>
            </w:r>
          </w:p>
        </w:tc>
        <w:tc>
          <w:tcPr>
            <w:tcW w:w="960" w:type="dxa"/>
            <w:noWrap/>
            <w:hideMark/>
          </w:tcPr>
          <w:p w:rsidR="00760642" w:rsidRPr="00760642" w:rsidRDefault="00760642" w:rsidP="0076064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10</w:t>
            </w:r>
          </w:p>
        </w:tc>
        <w:tc>
          <w:tcPr>
            <w:tcW w:w="960" w:type="dxa"/>
            <w:noWrap/>
            <w:hideMark/>
          </w:tcPr>
          <w:p w:rsidR="00760642" w:rsidRPr="00760642" w:rsidRDefault="00760642" w:rsidP="0076064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50</w:t>
            </w:r>
          </w:p>
        </w:tc>
        <w:tc>
          <w:tcPr>
            <w:tcW w:w="960" w:type="dxa"/>
            <w:noWrap/>
            <w:hideMark/>
          </w:tcPr>
          <w:p w:rsidR="00760642" w:rsidRPr="00760642" w:rsidRDefault="00760642" w:rsidP="0076064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100</w:t>
            </w:r>
          </w:p>
        </w:tc>
      </w:tr>
      <w:tr w:rsidR="00760642" w:rsidRPr="00760642" w:rsidTr="007606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0.01</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57420</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57363</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58712</w:t>
            </w:r>
          </w:p>
        </w:tc>
      </w:tr>
      <w:tr w:rsidR="00760642" w:rsidRPr="00760642" w:rsidTr="00760642">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0.1</w:t>
            </w:r>
          </w:p>
        </w:tc>
        <w:tc>
          <w:tcPr>
            <w:tcW w:w="960" w:type="dxa"/>
            <w:noWrap/>
            <w:hideMark/>
          </w:tcPr>
          <w:p w:rsidR="00760642" w:rsidRPr="00760642" w:rsidRDefault="00760642" w:rsidP="0076064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25286</w:t>
            </w:r>
          </w:p>
        </w:tc>
        <w:tc>
          <w:tcPr>
            <w:tcW w:w="960" w:type="dxa"/>
            <w:noWrap/>
            <w:hideMark/>
          </w:tcPr>
          <w:p w:rsidR="00760642" w:rsidRPr="00760642" w:rsidRDefault="00760642" w:rsidP="0076064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24878</w:t>
            </w:r>
          </w:p>
        </w:tc>
        <w:tc>
          <w:tcPr>
            <w:tcW w:w="960" w:type="dxa"/>
            <w:noWrap/>
            <w:hideMark/>
          </w:tcPr>
          <w:p w:rsidR="00760642" w:rsidRPr="00760642" w:rsidRDefault="00760642" w:rsidP="0076064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26543</w:t>
            </w:r>
          </w:p>
        </w:tc>
      </w:tr>
      <w:tr w:rsidR="00760642" w:rsidRPr="00760642" w:rsidTr="0076064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760642" w:rsidRPr="00760642" w:rsidRDefault="00760642" w:rsidP="00760642">
            <w:pPr>
              <w:jc w:val="center"/>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11636</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11738</w:t>
            </w:r>
          </w:p>
        </w:tc>
        <w:tc>
          <w:tcPr>
            <w:tcW w:w="960" w:type="dxa"/>
            <w:noWrap/>
            <w:hideMark/>
          </w:tcPr>
          <w:p w:rsidR="00760642" w:rsidRPr="00760642" w:rsidRDefault="00760642" w:rsidP="0076064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760642">
              <w:rPr>
                <w:rFonts w:ascii="Calibri" w:eastAsia="Times New Roman" w:hAnsi="Calibri" w:cs="Times New Roman"/>
                <w:color w:val="000000"/>
                <w:lang w:eastAsia="en-US"/>
              </w:rPr>
              <w:t>13549</w:t>
            </w:r>
          </w:p>
        </w:tc>
      </w:tr>
    </w:tbl>
    <w:p w:rsidR="00760642" w:rsidRDefault="00CE7111" w:rsidP="00857090">
      <w:pPr>
        <w:rPr>
          <w:rFonts w:ascii="Calibri" w:eastAsia="Times New Roman" w:hAnsi="Calibri" w:cs="Times New Roman"/>
          <w:color w:val="000000"/>
          <w:lang w:eastAsia="en-US"/>
        </w:rPr>
      </w:pPr>
      <w:r>
        <w:lastRenderedPageBreak/>
        <w:tab/>
        <w:t xml:space="preserve">The squared error is reduced compared to the case with no regularization factor. It also is reduced as </w:t>
      </w:r>
      <w:r w:rsidRPr="00760642">
        <w:rPr>
          <w:rFonts w:ascii="Calibri" w:eastAsia="Times New Roman" w:hAnsi="Calibri" w:cs="Times New Roman"/>
          <w:color w:val="000000"/>
          <w:lang w:eastAsia="en-US"/>
        </w:rPr>
        <w:t>λ</w:t>
      </w:r>
      <w:r>
        <w:rPr>
          <w:rFonts w:ascii="Calibri" w:eastAsia="Times New Roman" w:hAnsi="Calibri" w:cs="Times New Roman"/>
          <w:color w:val="000000"/>
          <w:lang w:eastAsia="en-US"/>
        </w:rPr>
        <w:t xml:space="preserve"> increases. </w:t>
      </w:r>
    </w:p>
    <w:p w:rsidR="00031B9E" w:rsidRDefault="00031B9E" w:rsidP="00857090">
      <w:pPr>
        <w:rPr>
          <w:rFonts w:ascii="Calibri" w:eastAsia="Times New Roman" w:hAnsi="Calibri" w:cs="Times New Roman"/>
          <w:color w:val="000000"/>
          <w:lang w:eastAsia="en-US"/>
        </w:rPr>
      </w:pPr>
      <w:r>
        <w:rPr>
          <w:rFonts w:ascii="Calibri" w:eastAsia="Times New Roman" w:hAnsi="Calibri" w:cs="Times New Roman"/>
          <w:color w:val="000000"/>
          <w:lang w:eastAsia="en-US"/>
        </w:rPr>
        <w:tab/>
        <w:t>Again, the process is repeated on the</w:t>
      </w:r>
      <m:oMath>
        <m:r>
          <w:rPr>
            <w:rFonts w:ascii="Cambria Math" w:eastAsia="Times New Roman" w:hAnsi="Cambria Math" w:cs="Times New Roman"/>
            <w:color w:val="000000"/>
            <w:lang w:eastAsia="en-US"/>
          </w:rPr>
          <m:t xml:space="preserve"> R</m:t>
        </m:r>
      </m:oMath>
      <w:r>
        <w:rPr>
          <w:rFonts w:ascii="Calibri" w:eastAsia="Times New Roman" w:hAnsi="Calibri" w:cs="Times New Roman"/>
          <w:color w:val="000000"/>
          <w:lang w:eastAsia="en-US"/>
        </w:rPr>
        <w:t xml:space="preserve"> matrix and</w:t>
      </w:r>
      <m:oMath>
        <m:r>
          <w:rPr>
            <w:rFonts w:ascii="Cambria Math" w:eastAsia="Times New Roman" w:hAnsi="Cambria Math" w:cs="Times New Roman"/>
            <w:color w:val="000000"/>
            <w:lang w:eastAsia="en-US"/>
          </w:rPr>
          <m:t xml:space="preserve"> W</m:t>
        </m:r>
      </m:oMath>
      <w:r>
        <w:rPr>
          <w:rFonts w:ascii="Calibri" w:eastAsia="Times New Roman" w:hAnsi="Calibri" w:cs="Times New Roman"/>
          <w:color w:val="000000"/>
          <w:lang w:eastAsia="en-US"/>
        </w:rPr>
        <w:t xml:space="preserve"> matrix in Part 2. </w:t>
      </w:r>
    </w:p>
    <w:p w:rsidR="00E969E3" w:rsidRDefault="00E969E3" w:rsidP="00E969E3">
      <w:pPr>
        <w:pStyle w:val="Caption"/>
        <w:keepNext/>
        <w:jc w:val="center"/>
      </w:pPr>
      <w:r>
        <w:t xml:space="preserve">Table </w:t>
      </w:r>
      <w:fldSimple w:instr=" SEQ Table \* ARABIC ">
        <w:r w:rsidR="009C63E7">
          <w:rPr>
            <w:noProof/>
          </w:rPr>
          <w:t>6</w:t>
        </w:r>
      </w:fldSimple>
      <w:r>
        <w:t>: lambda and k versus Squared Error</w:t>
      </w:r>
    </w:p>
    <w:tbl>
      <w:tblPr>
        <w:tblStyle w:val="PlainTable1"/>
        <w:tblW w:w="3840" w:type="dxa"/>
        <w:jc w:val="center"/>
        <w:tblLook w:val="04A0" w:firstRow="1" w:lastRow="0" w:firstColumn="1" w:lastColumn="0" w:noHBand="0" w:noVBand="1"/>
      </w:tblPr>
      <w:tblGrid>
        <w:gridCol w:w="960"/>
        <w:gridCol w:w="960"/>
        <w:gridCol w:w="960"/>
        <w:gridCol w:w="960"/>
      </w:tblGrid>
      <w:tr w:rsidR="00E969E3" w:rsidRPr="00E969E3" w:rsidTr="00E969E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λ\k</w:t>
            </w:r>
          </w:p>
        </w:tc>
        <w:tc>
          <w:tcPr>
            <w:tcW w:w="960" w:type="dxa"/>
            <w:noWrap/>
            <w:hideMark/>
          </w:tcPr>
          <w:p w:rsidR="00E969E3" w:rsidRPr="00E969E3" w:rsidRDefault="00E969E3" w:rsidP="00E969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10</w:t>
            </w:r>
          </w:p>
        </w:tc>
        <w:tc>
          <w:tcPr>
            <w:tcW w:w="960" w:type="dxa"/>
            <w:noWrap/>
            <w:hideMark/>
          </w:tcPr>
          <w:p w:rsidR="00E969E3" w:rsidRPr="00E969E3" w:rsidRDefault="00E969E3" w:rsidP="00E969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50</w:t>
            </w:r>
          </w:p>
        </w:tc>
        <w:tc>
          <w:tcPr>
            <w:tcW w:w="960" w:type="dxa"/>
            <w:noWrap/>
            <w:hideMark/>
          </w:tcPr>
          <w:p w:rsidR="00E969E3" w:rsidRPr="00E969E3" w:rsidRDefault="00E969E3" w:rsidP="00E969E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100</w:t>
            </w:r>
          </w:p>
        </w:tc>
      </w:tr>
      <w:tr w:rsidR="00E969E3" w:rsidRPr="00E969E3" w:rsidTr="00E969E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0.01</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65384</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66265</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66462</w:t>
            </w:r>
          </w:p>
        </w:tc>
      </w:tr>
      <w:tr w:rsidR="00E969E3" w:rsidRPr="00E969E3" w:rsidTr="00E969E3">
        <w:trPr>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0.1</w:t>
            </w:r>
          </w:p>
        </w:tc>
        <w:tc>
          <w:tcPr>
            <w:tcW w:w="960" w:type="dxa"/>
            <w:noWrap/>
            <w:hideMark/>
          </w:tcPr>
          <w:p w:rsidR="00E969E3" w:rsidRPr="00E969E3" w:rsidRDefault="00E969E3" w:rsidP="00E969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31888</w:t>
            </w:r>
          </w:p>
        </w:tc>
        <w:tc>
          <w:tcPr>
            <w:tcW w:w="960" w:type="dxa"/>
            <w:noWrap/>
            <w:hideMark/>
          </w:tcPr>
          <w:p w:rsidR="00E969E3" w:rsidRPr="00E969E3" w:rsidRDefault="00E969E3" w:rsidP="00E969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31772</w:t>
            </w:r>
          </w:p>
        </w:tc>
        <w:tc>
          <w:tcPr>
            <w:tcW w:w="960" w:type="dxa"/>
            <w:noWrap/>
            <w:hideMark/>
          </w:tcPr>
          <w:p w:rsidR="00E969E3" w:rsidRPr="00E969E3" w:rsidRDefault="00E969E3" w:rsidP="00E969E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32271</w:t>
            </w:r>
          </w:p>
        </w:tc>
      </w:tr>
      <w:tr w:rsidR="00E969E3" w:rsidRPr="00E969E3" w:rsidTr="00E969E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E969E3" w:rsidRPr="00E969E3" w:rsidRDefault="00E969E3" w:rsidP="00E969E3">
            <w:pPr>
              <w:jc w:val="center"/>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17027</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17329</w:t>
            </w:r>
          </w:p>
        </w:tc>
        <w:tc>
          <w:tcPr>
            <w:tcW w:w="960" w:type="dxa"/>
            <w:noWrap/>
            <w:hideMark/>
          </w:tcPr>
          <w:p w:rsidR="00E969E3" w:rsidRPr="00E969E3" w:rsidRDefault="00E969E3" w:rsidP="00E969E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US"/>
              </w:rPr>
            </w:pPr>
            <w:r w:rsidRPr="00E969E3">
              <w:rPr>
                <w:rFonts w:ascii="Calibri" w:eastAsia="Times New Roman" w:hAnsi="Calibri" w:cs="Times New Roman"/>
                <w:color w:val="000000"/>
                <w:lang w:eastAsia="en-US"/>
              </w:rPr>
              <w:t>18012</w:t>
            </w:r>
          </w:p>
        </w:tc>
      </w:tr>
    </w:tbl>
    <w:p w:rsidR="00E969E3" w:rsidRDefault="00E969E3" w:rsidP="00857090"/>
    <w:p w:rsidR="00E969E3" w:rsidRPr="003D73E6" w:rsidRDefault="00E969E3" w:rsidP="00857090">
      <w:r>
        <w:tab/>
        <w:t>Surprisingly, although the squared error was reduced in Part 2 as a result of swapping the roles of the</w:t>
      </w:r>
      <m:oMath>
        <m:r>
          <w:rPr>
            <w:rFonts w:ascii="Cambria Math" w:eastAsia="Times New Roman" w:hAnsi="Cambria Math" w:cs="Times New Roman"/>
            <w:color w:val="000000"/>
            <w:lang w:eastAsia="en-US"/>
          </w:rPr>
          <m:t xml:space="preserve"> R</m:t>
        </m:r>
      </m:oMath>
      <w:r>
        <w:rPr>
          <w:color w:val="000000"/>
          <w:lang w:eastAsia="en-US"/>
        </w:rPr>
        <w:t xml:space="preserve"> matrix with</w:t>
      </w:r>
      <m:oMath>
        <m:r>
          <w:rPr>
            <w:rFonts w:ascii="Cambria Math" w:eastAsia="Times New Roman" w:hAnsi="Cambria Math" w:cs="Times New Roman"/>
            <w:color w:val="000000"/>
            <w:lang w:eastAsia="en-US"/>
          </w:rPr>
          <m:t xml:space="preserve"> W</m:t>
        </m:r>
      </m:oMath>
      <w:r>
        <w:rPr>
          <w:color w:val="000000"/>
          <w:lang w:eastAsia="en-US"/>
        </w:rPr>
        <w:t>, these results indicate the opposite. The squared error with regularization terms increase when you use the weight matrix.</w:t>
      </w:r>
    </w:p>
    <w:p w:rsidR="001837D1" w:rsidRDefault="00890DEB">
      <w:pPr>
        <w:pStyle w:val="Heading1"/>
      </w:pPr>
      <w:r>
        <w:t>Part 6: Movie Recommendations</w:t>
      </w:r>
    </w:p>
    <w:p w:rsidR="00135CF2" w:rsidRDefault="004B37BB" w:rsidP="00A1304B">
      <w:pPr>
        <w:ind w:firstLine="432"/>
      </w:pPr>
      <w:r>
        <w:t>In the</w:t>
      </w:r>
      <w:r w:rsidR="009A3139">
        <w:t xml:space="preserve"> </w:t>
      </w:r>
      <w:r w:rsidR="00D34FD6">
        <w:t xml:space="preserve">final part of the project, we </w:t>
      </w:r>
      <w:r w:rsidR="00CB3310">
        <w:t xml:space="preserve">utilize our previous results to </w:t>
      </w:r>
      <w:r w:rsidR="00E07A9D">
        <w:t>determine</w:t>
      </w:r>
      <w:r w:rsidR="00E07400">
        <w:t xml:space="preserve"> </w:t>
      </w:r>
      <w:r w:rsidR="003E357A">
        <w:t xml:space="preserve">a set of recommended titles for each user. The </w:t>
      </w:r>
      <w:r w:rsidR="00600B61">
        <w:t>number of recommended titles is set by</w:t>
      </w:r>
      <w:r w:rsidR="008B1155">
        <w:t xml:space="preserve"> parameter L which is set by 5. We also apply a similar classification scheme as in Part 4, where we say that </w:t>
      </w:r>
      <w:r w:rsidR="00CE1515">
        <w:t>ratings above a thresh</w:t>
      </w:r>
      <w:r w:rsidR="00FC5A52">
        <w:t>old are considered items that the user liked, otherwi</w:t>
      </w:r>
      <w:r w:rsidR="006C72CD">
        <w:t>s</w:t>
      </w:r>
      <w:r w:rsidR="00A1304B">
        <w:t>e they are considered disliked. We can construct a matrix</w:t>
      </w:r>
      <w:r w:rsidR="00880ACD">
        <w:t xml:space="preserve"> that </w:t>
      </w:r>
      <w:r w:rsidR="00002C0B">
        <w:t>applies this threshold as follo</w:t>
      </w:r>
      <w:r w:rsidR="00063007">
        <w:t>ws:</w:t>
      </w:r>
    </w:p>
    <w:p w:rsidR="00EC4FCE" w:rsidRPr="00EC4FCE" w:rsidRDefault="00EC4FCE" w:rsidP="00A1304B">
      <w:pPr>
        <w:ind w:firstLine="432"/>
      </w:pPr>
      <m:oMathPara>
        <m:oMath>
          <m:r>
            <w:rPr>
              <w:rFonts w:ascii="Cambria Math" w:hAnsi="Cambria Math"/>
            </w:rPr>
            <m:t>t</m:t>
          </m:r>
          <m:sSub>
            <m:sSubPr>
              <m:ctrlPr>
                <w:rPr>
                  <w:rFonts w:ascii="Cambria Math" w:hAnsi="Cambria Math"/>
                  <w:i/>
                </w:rPr>
              </m:ctrlPr>
            </m:sSubPr>
            <m:e>
              <m:r>
                <m:rPr>
                  <m:sty m:val="p"/>
                </m:rPr>
                <w:rPr>
                  <w:rFonts w:ascii="Cambria Math" w:hAnsi="Cambria Math"/>
                </w:rPr>
                <w:softHyphen/>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if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&gt;T</m:t>
                    </m:r>
                  </m:e>
                </m:mr>
                <m:mr>
                  <m:e>
                    <m:r>
                      <w:rPr>
                        <w:rFonts w:ascii="Cambria Math" w:hAnsi="Cambria Math"/>
                      </w:rPr>
                      <m:t>0                   otherwise</m:t>
                    </m:r>
                  </m:e>
                </m:mr>
              </m:m>
            </m:e>
          </m:d>
        </m:oMath>
      </m:oMathPara>
    </w:p>
    <w:p w:rsidR="00EC4FCE" w:rsidRDefault="00EC4FCE" w:rsidP="00A1304B">
      <w:pPr>
        <w:ind w:firstLine="432"/>
      </w:pPr>
      <w:r>
        <w:t>For some threshold</w:t>
      </w:r>
      <m:oMath>
        <m:r>
          <w:rPr>
            <w:rFonts w:ascii="Cambria Math" w:hAnsi="Cambria Math"/>
          </w:rPr>
          <m:t xml:space="preserve">  T</m:t>
        </m:r>
      </m:oMath>
      <w:r>
        <w:t>.</w:t>
      </w:r>
    </w:p>
    <w:p w:rsidR="00434CE5" w:rsidRDefault="00C17D67" w:rsidP="00434CE5">
      <w:pPr>
        <w:ind w:firstLine="432"/>
      </w:pPr>
      <w:r>
        <w:t>The recomm</w:t>
      </w:r>
      <w:r w:rsidR="00861AF9">
        <w:t>endation step works as follows: first we apply the ALS algorithm (with regularization factor</w:t>
      </w:r>
      <m:oMath>
        <m:r>
          <w:rPr>
            <w:rFonts w:ascii="Cambria Math" w:hAnsi="Cambria Math"/>
          </w:rPr>
          <m:t xml:space="preserve"> λ</m:t>
        </m:r>
      </m:oMath>
      <w:r w:rsidR="00DE3487">
        <w:t>), training on the</w:t>
      </w:r>
      <w:r w:rsidR="00AB5EC2">
        <w:t xml:space="preserve"> {1,</w:t>
      </w:r>
      <w:r w:rsidR="00DE3487">
        <w:t xml:space="preserve"> </w:t>
      </w:r>
      <w:r w:rsidR="00AB5EC2">
        <w:t>0} matrix</w:t>
      </w:r>
      <w:r w:rsidR="00DE3487">
        <w:t xml:space="preserve"> representation of</w:t>
      </w:r>
      <m:oMath>
        <m:r>
          <w:rPr>
            <w:rFonts w:ascii="Cambria Math" w:hAnsi="Cambria Math"/>
          </w:rPr>
          <m:t xml:space="preserve"> R</m:t>
        </m:r>
      </m:oMath>
      <w:r w:rsidR="00DE3487">
        <w:t>.</w:t>
      </w:r>
      <w:r w:rsidR="00FE3449">
        <w:t xml:space="preserve"> </w:t>
      </w:r>
      <w:r w:rsidR="007A3A1C">
        <w:t>Then, for each user, we sort the row vector</w:t>
      </w:r>
      <w:r w:rsidR="00EA36C6">
        <w:t xml:space="preserve"> corresponding to the predicted matrix</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pred</m:t>
            </m:r>
          </m:sub>
        </m:sSub>
      </m:oMath>
      <w:r w:rsidR="001F5243">
        <w:t xml:space="preserve"> by the prediction value</w:t>
      </w:r>
      <w:r w:rsidR="00434CE5">
        <w:t>. The first items in the sorted list correspond</w:t>
      </w:r>
      <w:r w:rsidR="00B85BA1">
        <w:t xml:space="preserve"> to the items the ALS algorithm finds to be the most likely for the user to like. </w:t>
      </w:r>
    </w:p>
    <w:p w:rsidR="0052607E" w:rsidRDefault="00882154" w:rsidP="00B77777">
      <w:pPr>
        <w:ind w:firstLine="432"/>
      </w:pPr>
      <w:r>
        <w:t>We declare a recommendation a true positive, or a “hit” if t</w:t>
      </w:r>
      <w:r w:rsidR="005D0BE8">
        <w:t>he actual rating the user provided is also above the threshold value.</w:t>
      </w:r>
      <w:r w:rsidR="006E43AF">
        <w:t xml:space="preserve"> </w:t>
      </w:r>
      <w:r w:rsidR="00B77777">
        <w:t>Thus, we can classify the prediction and actual</w:t>
      </w:r>
      <m:oMath>
        <m:r>
          <w:rPr>
            <w:rFonts w:ascii="Cambria Math" w:hAnsi="Cambria Math"/>
          </w:rPr>
          <m:t xml:space="preserve"> R</m:t>
        </m:r>
      </m:oMath>
      <w:r w:rsidR="00BA19ED">
        <w:t xml:space="preserve"> matrices using the formulation</w:t>
      </w:r>
      <w:r w:rsidR="009A50FE">
        <w:t xml:space="preserve"> presented above using the classification matrix</w:t>
      </w:r>
      <w:r w:rsidR="00FA5782">
        <w:t xml:space="preserve"> for both the predictions and the actual ratings:</w:t>
      </w:r>
    </w:p>
    <w:p w:rsidR="00802371" w:rsidRPr="00802371" w:rsidRDefault="00802371" w:rsidP="00802371">
      <w:pPr>
        <w:ind w:firstLine="432"/>
      </w:pPr>
      <m:oMathPara>
        <m:oMath>
          <m:r>
            <w:rPr>
              <w:rFonts w:ascii="Cambria Math" w:hAnsi="Cambria Math"/>
            </w:rPr>
            <m:t xml:space="preserve">true positives=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oMath>
      </m:oMathPara>
    </w:p>
    <w:p w:rsidR="00802371" w:rsidRPr="00E24B27" w:rsidRDefault="00802371" w:rsidP="008B444C">
      <w:pPr>
        <w:ind w:firstLine="432"/>
        <w:jc w:val="center"/>
      </w:pPr>
      <m:oMathPara>
        <m:oMath>
          <m:r>
            <w:rPr>
              <w:rFonts w:ascii="Cambria Math" w:hAnsi="Cambria Math"/>
            </w:rPr>
            <m:t xml:space="preserve">actual likes=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e>
          </m:nary>
        </m:oMath>
      </m:oMathPara>
    </w:p>
    <w:p w:rsidR="00B5399F" w:rsidRPr="00B5399F" w:rsidRDefault="00E24B27" w:rsidP="00B5399F">
      <w:pPr>
        <w:ind w:firstLine="432"/>
        <w:jc w:val="center"/>
      </w:pPr>
      <m:oMathPara>
        <m:oMath>
          <m:r>
            <w:rPr>
              <w:rFonts w:ascii="Cambria Math" w:hAnsi="Cambria Math"/>
            </w:rPr>
            <w:lastRenderedPageBreak/>
            <m:t xml:space="preserve">false alarms=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oMath>
      </m:oMathPara>
    </w:p>
    <w:p w:rsidR="00B5399F" w:rsidRPr="00E24B27" w:rsidRDefault="00C003C3" w:rsidP="00B5399F">
      <w:pPr>
        <w:ind w:firstLine="432"/>
        <w:jc w:val="center"/>
      </w:pPr>
      <m:oMathPara>
        <m:oMath>
          <m:r>
            <w:rPr>
              <w:rFonts w:ascii="Cambria Math" w:hAnsi="Cambria Math"/>
            </w:rPr>
            <m:t xml:space="preserve">suggested likes=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t</m:t>
                      </m:r>
                    </m:e>
                    <m:sub>
                      <m:r>
                        <w:rPr>
                          <w:rFonts w:ascii="Cambria Math" w:hAnsi="Cambria Math"/>
                        </w:rPr>
                        <m:t>ij</m:t>
                      </m:r>
                    </m:sub>
                    <m:sup>
                      <m:r>
                        <w:rPr>
                          <w:rFonts w:ascii="Cambria Math" w:hAnsi="Cambria Math"/>
                        </w:rPr>
                        <m:t>p</m:t>
                      </m:r>
                    </m:sup>
                  </m:sSubSup>
                </m:e>
              </m:nary>
            </m:e>
          </m:nary>
          <m:r>
            <w:rPr>
              <w:rFonts w:ascii="Cambria Math" w:hAnsi="Cambria Math"/>
            </w:rPr>
            <m:t xml:space="preserve"> </m:t>
          </m:r>
        </m:oMath>
      </m:oMathPara>
    </w:p>
    <w:p w:rsidR="00E24B27" w:rsidRPr="00802371" w:rsidRDefault="00B5399F" w:rsidP="00B5399F">
      <w:pPr>
        <w:ind w:firstLine="432"/>
        <w:jc w:val="center"/>
      </w:pPr>
      <m:oMathPara>
        <m:oMath>
          <m:r>
            <w:rPr>
              <w:rFonts w:ascii="Cambria Math" w:hAnsi="Cambria Math"/>
            </w:rPr>
            <m:t xml:space="preserve"> </m:t>
          </m:r>
        </m:oMath>
      </m:oMathPara>
    </w:p>
    <w:p w:rsidR="00802371" w:rsidRDefault="00817418" w:rsidP="00C54C61">
      <w:pPr>
        <w:ind w:firstLine="432"/>
      </w:pPr>
      <w:r>
        <w:t>Therefore we can define the</w:t>
      </w:r>
      <w:r w:rsidR="000740B0">
        <w:t xml:space="preserve"> “hit rate” to be:</w:t>
      </w:r>
    </w:p>
    <w:p w:rsidR="000740B0" w:rsidRDefault="000740B0" w:rsidP="00802371">
      <w:pPr>
        <w:ind w:firstLine="432"/>
      </w:pPr>
      <m:oMath>
        <m:r>
          <w:rPr>
            <w:rFonts w:ascii="Cambria Math" w:hAnsi="Cambria Math"/>
          </w:rPr>
          <m:t xml:space="preserve">Hit Rate= </m:t>
        </m:r>
        <m:f>
          <m:fPr>
            <m:ctrlPr>
              <w:rPr>
                <w:rFonts w:ascii="Cambria Math" w:hAnsi="Cambria Math"/>
                <w:i/>
              </w:rPr>
            </m:ctrlPr>
          </m:fPr>
          <m:num>
            <m:r>
              <w:rPr>
                <w:rFonts w:ascii="Cambria Math" w:hAnsi="Cambria Math"/>
              </w:rPr>
              <m:t>true positives</m:t>
            </m:r>
          </m:num>
          <m:den>
            <m:r>
              <w:rPr>
                <w:rFonts w:ascii="Cambria Math" w:hAnsi="Cambria Math"/>
              </w:rPr>
              <m:t>actual likes</m:t>
            </m:r>
          </m:den>
        </m:f>
      </m:oMath>
      <w:r w:rsidR="005F17A4">
        <w:tab/>
      </w:r>
      <w:r w:rsidR="005F17A4">
        <w:tab/>
      </w:r>
      <w:r w:rsidR="005F17A4">
        <w:tab/>
      </w:r>
      <w:r w:rsidR="005F17A4">
        <w:tab/>
        <w:t>(Equation 6)</w:t>
      </w:r>
    </w:p>
    <w:p w:rsidR="00B92636" w:rsidRDefault="00B92636" w:rsidP="00B92636">
      <m:oMath>
        <m:r>
          <w:rPr>
            <w:rFonts w:ascii="Cambria Math" w:hAnsi="Cambria Math"/>
          </w:rPr>
          <m:t xml:space="preserve">False Alarm Rate= </m:t>
        </m:r>
        <m:f>
          <m:fPr>
            <m:ctrlPr>
              <w:rPr>
                <w:rFonts w:ascii="Cambria Math" w:hAnsi="Cambria Math"/>
                <w:i/>
              </w:rPr>
            </m:ctrlPr>
          </m:fPr>
          <m:num>
            <m:r>
              <w:rPr>
                <w:rFonts w:ascii="Cambria Math" w:hAnsi="Cambria Math"/>
              </w:rPr>
              <m:t>false alarms</m:t>
            </m:r>
          </m:num>
          <m:den>
            <m:r>
              <w:rPr>
                <w:rFonts w:ascii="Cambria Math" w:hAnsi="Cambria Math"/>
              </w:rPr>
              <m:t>actual dislikes</m:t>
            </m:r>
          </m:den>
        </m:f>
      </m:oMath>
      <w:r w:rsidR="00EE4E98">
        <w:tab/>
      </w:r>
      <w:r w:rsidR="00EE4E98">
        <w:tab/>
      </w:r>
      <w:r w:rsidR="00EE4E98">
        <w:tab/>
        <w:t>(Equation 7)</w:t>
      </w:r>
    </w:p>
    <w:p w:rsidR="00C54C61" w:rsidRDefault="0089676E" w:rsidP="00B92636">
      <w:r>
        <w:t xml:space="preserve">The results of the Hit Rate versus </w:t>
      </w:r>
      <w:r w:rsidR="00B875D9">
        <w:t>False Alarm Rate is shown below in Figure 3:</w:t>
      </w:r>
    </w:p>
    <w:p w:rsidR="0045176D" w:rsidRDefault="00F10BEE" w:rsidP="0045176D">
      <w:pPr>
        <w:keepNext/>
        <w:jc w:val="center"/>
      </w:pPr>
      <w:r w:rsidRPr="00F10BEE">
        <w:rPr>
          <w:noProof/>
          <w:lang w:eastAsia="en-US"/>
        </w:rPr>
        <w:drawing>
          <wp:inline distT="0" distB="0" distL="0" distR="0">
            <wp:extent cx="4777203" cy="36385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172" cy="3641573"/>
                    </a:xfrm>
                    <a:prstGeom prst="rect">
                      <a:avLst/>
                    </a:prstGeom>
                    <a:noFill/>
                    <a:ln>
                      <a:noFill/>
                    </a:ln>
                  </pic:spPr>
                </pic:pic>
              </a:graphicData>
            </a:graphic>
          </wp:inline>
        </w:drawing>
      </w:r>
    </w:p>
    <w:p w:rsidR="0045176D" w:rsidRDefault="0045176D" w:rsidP="0045176D">
      <w:pPr>
        <w:pStyle w:val="Caption"/>
        <w:jc w:val="center"/>
      </w:pPr>
      <w:r>
        <w:t xml:space="preserve">Figure </w:t>
      </w:r>
      <w:fldSimple w:instr=" SEQ Figure \* ARABIC ">
        <w:r w:rsidR="009C63E7">
          <w:rPr>
            <w:noProof/>
          </w:rPr>
          <w:t>2</w:t>
        </w:r>
      </w:fldSimple>
      <w:r>
        <w:t>: Hit Rate versus False Alarm Rate</w:t>
      </w:r>
    </w:p>
    <w:p w:rsidR="00802371" w:rsidRDefault="006C2AC8" w:rsidP="00CA25A8">
      <w:r>
        <w:t>Figure 2 shows hit rate versus false alarm rate for multiple values of</w:t>
      </w:r>
      <m:oMath>
        <m:r>
          <w:rPr>
            <w:rFonts w:ascii="Cambria Math" w:hAnsi="Cambria Math"/>
          </w:rPr>
          <m:t xml:space="preserve"> L</m:t>
        </m:r>
      </m:oMath>
      <w:r>
        <w:t xml:space="preserve"> and threshold. </w:t>
      </w:r>
      <w:r w:rsidR="00644718">
        <w:t>The multiple traces correspond to different values of threshold and L. For example, for lower L, the traces tend to follow a step function, since the data used to characterize the hit rate and false alarm rate</w:t>
      </w:r>
      <w:r w:rsidR="00383F24">
        <w:t xml:space="preserve"> are sparse. </w:t>
      </w:r>
      <w:r w:rsidR="002F71DE">
        <w:t xml:space="preserve">The hit rate and false alarm rate are highly correlated (they are directly related) because as we lower the threshold, we expect to see a higher </w:t>
      </w:r>
      <w:r w:rsidR="009D5A71">
        <w:t xml:space="preserve">fraction of titles liked by the user </w:t>
      </w:r>
      <w:r w:rsidR="009E6A5E">
        <w:t xml:space="preserve">chosen by the recommendation system. Likewise, as the threshold decreases, we also allow for more movies that were disliked by the user to be counted as recommendations by our system. </w:t>
      </w:r>
      <w:r w:rsidR="00DF0B46">
        <w:t>T</w:t>
      </w:r>
      <w:r w:rsidR="009E6A5E">
        <w:t>hus, the</w:t>
      </w:r>
      <w:r w:rsidR="00DF0B46">
        <w:t xml:space="preserve"> False alarm rate also increases as </w:t>
      </w:r>
      <w:r w:rsidR="002E3AFF">
        <w:t>we</w:t>
      </w:r>
      <w:r w:rsidR="00DF0B46">
        <w:t xml:space="preserve"> </w:t>
      </w:r>
      <w:r w:rsidR="002E3AFF">
        <w:t>decrease</w:t>
      </w:r>
      <w:r w:rsidR="008973E9">
        <w:t xml:space="preserve"> </w:t>
      </w:r>
      <w:r w:rsidR="002E3AFF">
        <w:t>the t</w:t>
      </w:r>
      <w:r w:rsidR="004906A6">
        <w:t>hreshold since this decreases the criteria for an item to be classified</w:t>
      </w:r>
      <w:r w:rsidR="002E3AFF">
        <w:t xml:space="preserve"> as “liked”.  </w:t>
      </w:r>
    </w:p>
    <w:p w:rsidR="000F6C83" w:rsidRPr="00802371" w:rsidRDefault="000F6C83" w:rsidP="00CA25A8">
      <w:r>
        <w:lastRenderedPageBreak/>
        <w:tab/>
        <w:t>Also, there are gaps in the traces for intermediate values of hit rate and false alarm rate because the number of points we consider are very few (e.g. there is not enough data to generate a continuous curve).</w:t>
      </w:r>
      <w:bookmarkStart w:id="0" w:name="_GoBack"/>
      <w:bookmarkEnd w:id="0"/>
    </w:p>
    <w:p w:rsidR="004F109C" w:rsidRDefault="004F109C" w:rsidP="00D3531A">
      <w:pPr>
        <w:pStyle w:val="Heading1"/>
      </w:pPr>
      <w:r>
        <w:t>Conclusion</w:t>
      </w:r>
      <w:r w:rsidR="00F10BEE">
        <w:tab/>
      </w:r>
    </w:p>
    <w:p w:rsidR="00D3531A" w:rsidRPr="00D3531A" w:rsidRDefault="001102B5" w:rsidP="00D3531A">
      <w:r>
        <w:t xml:space="preserve">In this paper, we presented various modifications to a recommendation system that generates </w:t>
      </w:r>
      <w:r w:rsidR="00374EF7">
        <w:t xml:space="preserve">inferences for missing data points in a sparse </w:t>
      </w:r>
      <w:r w:rsidR="00D453A1">
        <w:t xml:space="preserve">matrix where column vectors represent user preferences. The Alternating Least Squares technique is an unsupervised learning technique which </w:t>
      </w:r>
      <w:r w:rsidR="00FB12A1">
        <w:t>uses a least squares minimization</w:t>
      </w:r>
      <w:r w:rsidR="00C02ED6">
        <w:t xml:space="preserve"> to construct components</w:t>
      </w:r>
      <m:oMath>
        <m:r>
          <w:rPr>
            <w:rFonts w:ascii="Cambria Math" w:hAnsi="Cambria Math"/>
          </w:rPr>
          <m:t xml:space="preserve"> U</m:t>
        </m:r>
      </m:oMath>
      <w:r w:rsidR="00C02ED6">
        <w:t xml:space="preserve"> and</w:t>
      </w:r>
      <m:oMath>
        <m:r>
          <w:rPr>
            <w:rFonts w:ascii="Cambria Math" w:hAnsi="Cambria Math"/>
          </w:rPr>
          <m:t xml:space="preserve">  V</m:t>
        </m:r>
      </m:oMath>
      <w:r w:rsidR="00C02ED6">
        <w:t xml:space="preserve">. </w:t>
      </w:r>
      <w:r w:rsidR="003D0D4E">
        <w:t xml:space="preserve">We introduce modifications throughout the report and experiment with different techniques to obtain various metrics to characterize the validity of our techniques. The simplest is the least squared error, which </w:t>
      </w:r>
      <w:r w:rsidR="000A16E9">
        <w:t>quantifies the closeness of the factorized representation to the original</w:t>
      </w:r>
      <m:oMath>
        <m:r>
          <w:rPr>
            <w:rFonts w:ascii="Cambria Math" w:hAnsi="Cambria Math"/>
          </w:rPr>
          <m:t xml:space="preserve"> R</m:t>
        </m:r>
      </m:oMath>
      <w:r w:rsidR="000A16E9">
        <w:t xml:space="preserve"> matrix.</w:t>
      </w:r>
      <w:r w:rsidR="00A20CBA">
        <w:t xml:space="preserve"> Next, we use 10-Fold Cross Validation to </w:t>
      </w:r>
      <w:r w:rsidR="00E6709D">
        <w:t>show that our design should be able to correctly qualify “new” data.</w:t>
      </w:r>
      <w:r w:rsidR="00E21462">
        <w:t xml:space="preserve"> We introduce a simple classification based on the inferred rating to quantify Precision and Recall. </w:t>
      </w:r>
      <w:r w:rsidR="004F1E36">
        <w:t xml:space="preserve">We show that </w:t>
      </w:r>
      <w:r w:rsidR="003934C5">
        <w:t xml:space="preserve">adding a regularization term </w:t>
      </w:r>
      <w:r w:rsidR="000D2A96">
        <w:t>stabilizes the squared error of the factorization. Finally, we implement a practical system which actively introduces recommendations to a user with a reasonably high “hit rate”.</w:t>
      </w:r>
    </w:p>
    <w:sectPr w:rsidR="00D3531A" w:rsidRPr="00D3531A" w:rsidSect="00077DFA">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6C4" w:rsidRDefault="004B76C4" w:rsidP="006004A4">
      <w:pPr>
        <w:spacing w:after="0" w:line="240" w:lineRule="auto"/>
      </w:pPr>
      <w:r>
        <w:separator/>
      </w:r>
    </w:p>
  </w:endnote>
  <w:endnote w:type="continuationSeparator" w:id="0">
    <w:p w:rsidR="004B76C4" w:rsidRDefault="004B76C4" w:rsidP="00600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6C4" w:rsidRDefault="004B76C4" w:rsidP="006004A4">
      <w:pPr>
        <w:spacing w:after="0" w:line="240" w:lineRule="auto"/>
      </w:pPr>
      <w:r>
        <w:separator/>
      </w:r>
    </w:p>
  </w:footnote>
  <w:footnote w:type="continuationSeparator" w:id="0">
    <w:p w:rsidR="004B76C4" w:rsidRDefault="004B76C4" w:rsidP="006004A4">
      <w:pPr>
        <w:spacing w:after="0" w:line="240" w:lineRule="auto"/>
      </w:pPr>
      <w:r>
        <w:continuationSeparator/>
      </w:r>
    </w:p>
  </w:footnote>
  <w:footnote w:id="1">
    <w:p w:rsidR="009C63E7" w:rsidRDefault="009C63E7">
      <w:pPr>
        <w:pStyle w:val="FootnoteText"/>
      </w:pPr>
      <w:r>
        <w:rPr>
          <w:rStyle w:val="FootnoteReference"/>
        </w:rPr>
        <w:footnoteRef/>
      </w:r>
      <w:r>
        <w:t xml:space="preserve"> http://grouplens.org/datasets/movielens/</w:t>
      </w:r>
    </w:p>
  </w:footnote>
  <w:footnote w:id="2">
    <w:p w:rsidR="009C63E7" w:rsidRDefault="009C63E7">
      <w:pPr>
        <w:pStyle w:val="FootnoteText"/>
      </w:pPr>
      <w:r>
        <w:rPr>
          <w:rStyle w:val="FootnoteReference"/>
        </w:rPr>
        <w:footnoteRef/>
      </w:r>
      <w:r>
        <w:t xml:space="preserve"> https://sites.google.com/site/nmftool/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72C9B"/>
    <w:multiLevelType w:val="hybridMultilevel"/>
    <w:tmpl w:val="328EF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DFA"/>
    <w:rsid w:val="00002C0B"/>
    <w:rsid w:val="00005F7F"/>
    <w:rsid w:val="0000796A"/>
    <w:rsid w:val="00010090"/>
    <w:rsid w:val="000162A9"/>
    <w:rsid w:val="000224BC"/>
    <w:rsid w:val="00023F02"/>
    <w:rsid w:val="00031B9E"/>
    <w:rsid w:val="0003200F"/>
    <w:rsid w:val="00060BE5"/>
    <w:rsid w:val="00062ABD"/>
    <w:rsid w:val="00063007"/>
    <w:rsid w:val="000740B0"/>
    <w:rsid w:val="00077DFA"/>
    <w:rsid w:val="000A16E9"/>
    <w:rsid w:val="000D2A96"/>
    <w:rsid w:val="000F523C"/>
    <w:rsid w:val="000F6C83"/>
    <w:rsid w:val="001102B5"/>
    <w:rsid w:val="001357C6"/>
    <w:rsid w:val="00135CF2"/>
    <w:rsid w:val="00145060"/>
    <w:rsid w:val="00145C30"/>
    <w:rsid w:val="00154871"/>
    <w:rsid w:val="001548AD"/>
    <w:rsid w:val="00161076"/>
    <w:rsid w:val="00163E3A"/>
    <w:rsid w:val="001837D1"/>
    <w:rsid w:val="001A2C87"/>
    <w:rsid w:val="001B64E9"/>
    <w:rsid w:val="001B6523"/>
    <w:rsid w:val="001D2DA2"/>
    <w:rsid w:val="001D3A17"/>
    <w:rsid w:val="001D6930"/>
    <w:rsid w:val="001E360C"/>
    <w:rsid w:val="001E4279"/>
    <w:rsid w:val="001F5243"/>
    <w:rsid w:val="001F76F4"/>
    <w:rsid w:val="0020329B"/>
    <w:rsid w:val="002042F3"/>
    <w:rsid w:val="0021625C"/>
    <w:rsid w:val="00225875"/>
    <w:rsid w:val="00262902"/>
    <w:rsid w:val="00264F13"/>
    <w:rsid w:val="0027103C"/>
    <w:rsid w:val="002813CA"/>
    <w:rsid w:val="002A43F4"/>
    <w:rsid w:val="002C3B3F"/>
    <w:rsid w:val="002E3AFF"/>
    <w:rsid w:val="002F71DE"/>
    <w:rsid w:val="00323B05"/>
    <w:rsid w:val="00374EF7"/>
    <w:rsid w:val="00381F00"/>
    <w:rsid w:val="00383F24"/>
    <w:rsid w:val="003849B3"/>
    <w:rsid w:val="003934C5"/>
    <w:rsid w:val="003A116B"/>
    <w:rsid w:val="003A453D"/>
    <w:rsid w:val="003C6174"/>
    <w:rsid w:val="003C7DDC"/>
    <w:rsid w:val="003D0D4E"/>
    <w:rsid w:val="003D62CD"/>
    <w:rsid w:val="003D73E6"/>
    <w:rsid w:val="003E357A"/>
    <w:rsid w:val="00416547"/>
    <w:rsid w:val="00420F36"/>
    <w:rsid w:val="00433FF7"/>
    <w:rsid w:val="00434CE5"/>
    <w:rsid w:val="00451586"/>
    <w:rsid w:val="0045176D"/>
    <w:rsid w:val="004534E1"/>
    <w:rsid w:val="00482593"/>
    <w:rsid w:val="004906A6"/>
    <w:rsid w:val="00490F58"/>
    <w:rsid w:val="00494430"/>
    <w:rsid w:val="004B37BB"/>
    <w:rsid w:val="004B3881"/>
    <w:rsid w:val="004B76C4"/>
    <w:rsid w:val="004F109C"/>
    <w:rsid w:val="004F1E36"/>
    <w:rsid w:val="0050097D"/>
    <w:rsid w:val="0052607E"/>
    <w:rsid w:val="0056493E"/>
    <w:rsid w:val="00576C03"/>
    <w:rsid w:val="00583505"/>
    <w:rsid w:val="00593899"/>
    <w:rsid w:val="005D0BE8"/>
    <w:rsid w:val="005F17A4"/>
    <w:rsid w:val="005F5085"/>
    <w:rsid w:val="006004A4"/>
    <w:rsid w:val="00600B61"/>
    <w:rsid w:val="006324C2"/>
    <w:rsid w:val="006357A2"/>
    <w:rsid w:val="00644718"/>
    <w:rsid w:val="00661C60"/>
    <w:rsid w:val="00681311"/>
    <w:rsid w:val="006A52D4"/>
    <w:rsid w:val="006B1B38"/>
    <w:rsid w:val="006C1E5F"/>
    <w:rsid w:val="006C2AC8"/>
    <w:rsid w:val="006C4DAB"/>
    <w:rsid w:val="006C72CD"/>
    <w:rsid w:val="006E1F47"/>
    <w:rsid w:val="006E253E"/>
    <w:rsid w:val="006E43AF"/>
    <w:rsid w:val="00760642"/>
    <w:rsid w:val="00772651"/>
    <w:rsid w:val="007800F5"/>
    <w:rsid w:val="007809E5"/>
    <w:rsid w:val="00781BAF"/>
    <w:rsid w:val="00793E73"/>
    <w:rsid w:val="007A3A1C"/>
    <w:rsid w:val="007B5C39"/>
    <w:rsid w:val="007D58FD"/>
    <w:rsid w:val="00802371"/>
    <w:rsid w:val="00804442"/>
    <w:rsid w:val="00814D52"/>
    <w:rsid w:val="00817418"/>
    <w:rsid w:val="00823EA8"/>
    <w:rsid w:val="00825678"/>
    <w:rsid w:val="008462EE"/>
    <w:rsid w:val="00857090"/>
    <w:rsid w:val="00861AF9"/>
    <w:rsid w:val="00866A66"/>
    <w:rsid w:val="00873E8D"/>
    <w:rsid w:val="008769B6"/>
    <w:rsid w:val="00880ACD"/>
    <w:rsid w:val="00882154"/>
    <w:rsid w:val="00890DEB"/>
    <w:rsid w:val="0089676E"/>
    <w:rsid w:val="008968D4"/>
    <w:rsid w:val="008973E9"/>
    <w:rsid w:val="008A4244"/>
    <w:rsid w:val="008A55B3"/>
    <w:rsid w:val="008B1155"/>
    <w:rsid w:val="008B444C"/>
    <w:rsid w:val="008C07DB"/>
    <w:rsid w:val="008D2ABD"/>
    <w:rsid w:val="008D6BDE"/>
    <w:rsid w:val="00925F3C"/>
    <w:rsid w:val="00953068"/>
    <w:rsid w:val="0095367A"/>
    <w:rsid w:val="0096396D"/>
    <w:rsid w:val="009A3139"/>
    <w:rsid w:val="009A50FE"/>
    <w:rsid w:val="009C63E7"/>
    <w:rsid w:val="009D2170"/>
    <w:rsid w:val="009D5A71"/>
    <w:rsid w:val="009E6A5E"/>
    <w:rsid w:val="00A044CC"/>
    <w:rsid w:val="00A1304B"/>
    <w:rsid w:val="00A20CBA"/>
    <w:rsid w:val="00A269CB"/>
    <w:rsid w:val="00A43B36"/>
    <w:rsid w:val="00A7422F"/>
    <w:rsid w:val="00AB5EC2"/>
    <w:rsid w:val="00AB7F40"/>
    <w:rsid w:val="00AC418C"/>
    <w:rsid w:val="00AD09AE"/>
    <w:rsid w:val="00AF0F63"/>
    <w:rsid w:val="00B04CC8"/>
    <w:rsid w:val="00B147E2"/>
    <w:rsid w:val="00B43902"/>
    <w:rsid w:val="00B5399F"/>
    <w:rsid w:val="00B6663C"/>
    <w:rsid w:val="00B67EC7"/>
    <w:rsid w:val="00B709BE"/>
    <w:rsid w:val="00B73816"/>
    <w:rsid w:val="00B74648"/>
    <w:rsid w:val="00B77777"/>
    <w:rsid w:val="00B84FCC"/>
    <w:rsid w:val="00B85BA1"/>
    <w:rsid w:val="00B866FC"/>
    <w:rsid w:val="00B875D9"/>
    <w:rsid w:val="00B912DB"/>
    <w:rsid w:val="00B92636"/>
    <w:rsid w:val="00BA19ED"/>
    <w:rsid w:val="00BD0ABB"/>
    <w:rsid w:val="00C003C3"/>
    <w:rsid w:val="00C02ED6"/>
    <w:rsid w:val="00C17D67"/>
    <w:rsid w:val="00C23C42"/>
    <w:rsid w:val="00C24602"/>
    <w:rsid w:val="00C54C61"/>
    <w:rsid w:val="00C612AA"/>
    <w:rsid w:val="00C767ED"/>
    <w:rsid w:val="00CA25A8"/>
    <w:rsid w:val="00CB3310"/>
    <w:rsid w:val="00CD3942"/>
    <w:rsid w:val="00CD5579"/>
    <w:rsid w:val="00CE1515"/>
    <w:rsid w:val="00CE7111"/>
    <w:rsid w:val="00D34FD6"/>
    <w:rsid w:val="00D3531A"/>
    <w:rsid w:val="00D453A1"/>
    <w:rsid w:val="00D61DFD"/>
    <w:rsid w:val="00D73EC0"/>
    <w:rsid w:val="00D930CE"/>
    <w:rsid w:val="00DE3487"/>
    <w:rsid w:val="00DE5D6D"/>
    <w:rsid w:val="00DF0B46"/>
    <w:rsid w:val="00DF0EA0"/>
    <w:rsid w:val="00E02E1D"/>
    <w:rsid w:val="00E05D4B"/>
    <w:rsid w:val="00E07400"/>
    <w:rsid w:val="00E07A9D"/>
    <w:rsid w:val="00E204CD"/>
    <w:rsid w:val="00E21462"/>
    <w:rsid w:val="00E240D6"/>
    <w:rsid w:val="00E24B27"/>
    <w:rsid w:val="00E27450"/>
    <w:rsid w:val="00E33487"/>
    <w:rsid w:val="00E44E7C"/>
    <w:rsid w:val="00E65B5C"/>
    <w:rsid w:val="00E66790"/>
    <w:rsid w:val="00E66A87"/>
    <w:rsid w:val="00E6709D"/>
    <w:rsid w:val="00E85F30"/>
    <w:rsid w:val="00E969E3"/>
    <w:rsid w:val="00EA36C6"/>
    <w:rsid w:val="00EC4FCE"/>
    <w:rsid w:val="00EE4E98"/>
    <w:rsid w:val="00EF6036"/>
    <w:rsid w:val="00F02FF1"/>
    <w:rsid w:val="00F10BEE"/>
    <w:rsid w:val="00F23F84"/>
    <w:rsid w:val="00F2568E"/>
    <w:rsid w:val="00F41EEF"/>
    <w:rsid w:val="00F6704F"/>
    <w:rsid w:val="00F739CC"/>
    <w:rsid w:val="00F7425D"/>
    <w:rsid w:val="00F85314"/>
    <w:rsid w:val="00F8607B"/>
    <w:rsid w:val="00FA5782"/>
    <w:rsid w:val="00FB115F"/>
    <w:rsid w:val="00FB12A1"/>
    <w:rsid w:val="00FB7914"/>
    <w:rsid w:val="00FC5A52"/>
    <w:rsid w:val="00FD36B2"/>
    <w:rsid w:val="00FD6E29"/>
    <w:rsid w:val="00FE3449"/>
    <w:rsid w:val="00FF151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83174-BE66-4D77-BF97-16DCA522A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077DFA"/>
  </w:style>
  <w:style w:type="character" w:styleId="PlaceholderText">
    <w:name w:val="Placeholder Text"/>
    <w:basedOn w:val="DefaultParagraphFont"/>
    <w:uiPriority w:val="99"/>
    <w:semiHidden/>
    <w:rsid w:val="00D73EC0"/>
    <w:rPr>
      <w:color w:val="808080"/>
    </w:rPr>
  </w:style>
  <w:style w:type="paragraph" w:styleId="Header">
    <w:name w:val="header"/>
    <w:basedOn w:val="Normal"/>
    <w:link w:val="HeaderChar"/>
    <w:uiPriority w:val="99"/>
    <w:unhideWhenUsed/>
    <w:rsid w:val="00600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4A4"/>
  </w:style>
  <w:style w:type="paragraph" w:styleId="Footer">
    <w:name w:val="footer"/>
    <w:basedOn w:val="Normal"/>
    <w:link w:val="FooterChar"/>
    <w:uiPriority w:val="99"/>
    <w:unhideWhenUsed/>
    <w:rsid w:val="00600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4A4"/>
  </w:style>
  <w:style w:type="paragraph" w:styleId="EndnoteText">
    <w:name w:val="endnote text"/>
    <w:basedOn w:val="Normal"/>
    <w:link w:val="EndnoteTextChar"/>
    <w:uiPriority w:val="99"/>
    <w:semiHidden/>
    <w:unhideWhenUsed/>
    <w:rsid w:val="00D61DF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1DFD"/>
    <w:rPr>
      <w:sz w:val="20"/>
      <w:szCs w:val="20"/>
    </w:rPr>
  </w:style>
  <w:style w:type="character" w:styleId="EndnoteReference">
    <w:name w:val="endnote reference"/>
    <w:basedOn w:val="DefaultParagraphFont"/>
    <w:uiPriority w:val="99"/>
    <w:semiHidden/>
    <w:unhideWhenUsed/>
    <w:rsid w:val="00D61DFD"/>
    <w:rPr>
      <w:vertAlign w:val="superscript"/>
    </w:rPr>
  </w:style>
  <w:style w:type="paragraph" w:styleId="FootnoteText">
    <w:name w:val="footnote text"/>
    <w:basedOn w:val="Normal"/>
    <w:link w:val="FootnoteTextChar"/>
    <w:uiPriority w:val="99"/>
    <w:semiHidden/>
    <w:unhideWhenUsed/>
    <w:rsid w:val="00D61D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DFD"/>
    <w:rPr>
      <w:sz w:val="20"/>
      <w:szCs w:val="20"/>
    </w:rPr>
  </w:style>
  <w:style w:type="character" w:styleId="FootnoteReference">
    <w:name w:val="footnote reference"/>
    <w:basedOn w:val="DefaultParagraphFont"/>
    <w:uiPriority w:val="99"/>
    <w:semiHidden/>
    <w:unhideWhenUsed/>
    <w:rsid w:val="00D61DFD"/>
    <w:rPr>
      <w:vertAlign w:val="superscript"/>
    </w:rPr>
  </w:style>
  <w:style w:type="table" w:styleId="PlainTable1">
    <w:name w:val="Plain Table 1"/>
    <w:basedOn w:val="TableNormal"/>
    <w:uiPriority w:val="41"/>
    <w:rsid w:val="00866A6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324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91">
      <w:bodyDiv w:val="1"/>
      <w:marLeft w:val="0"/>
      <w:marRight w:val="0"/>
      <w:marTop w:val="0"/>
      <w:marBottom w:val="0"/>
      <w:divBdr>
        <w:top w:val="none" w:sz="0" w:space="0" w:color="auto"/>
        <w:left w:val="none" w:sz="0" w:space="0" w:color="auto"/>
        <w:bottom w:val="none" w:sz="0" w:space="0" w:color="auto"/>
        <w:right w:val="none" w:sz="0" w:space="0" w:color="auto"/>
      </w:divBdr>
    </w:div>
    <w:div w:id="48001604">
      <w:bodyDiv w:val="1"/>
      <w:marLeft w:val="0"/>
      <w:marRight w:val="0"/>
      <w:marTop w:val="0"/>
      <w:marBottom w:val="0"/>
      <w:divBdr>
        <w:top w:val="none" w:sz="0" w:space="0" w:color="auto"/>
        <w:left w:val="none" w:sz="0" w:space="0" w:color="auto"/>
        <w:bottom w:val="none" w:sz="0" w:space="0" w:color="auto"/>
        <w:right w:val="none" w:sz="0" w:space="0" w:color="auto"/>
      </w:divBdr>
    </w:div>
    <w:div w:id="568347160">
      <w:bodyDiv w:val="1"/>
      <w:marLeft w:val="0"/>
      <w:marRight w:val="0"/>
      <w:marTop w:val="0"/>
      <w:marBottom w:val="0"/>
      <w:divBdr>
        <w:top w:val="none" w:sz="0" w:space="0" w:color="auto"/>
        <w:left w:val="none" w:sz="0" w:space="0" w:color="auto"/>
        <w:bottom w:val="none" w:sz="0" w:space="0" w:color="auto"/>
        <w:right w:val="none" w:sz="0" w:space="0" w:color="auto"/>
      </w:divBdr>
    </w:div>
    <w:div w:id="756055191">
      <w:bodyDiv w:val="1"/>
      <w:marLeft w:val="0"/>
      <w:marRight w:val="0"/>
      <w:marTop w:val="0"/>
      <w:marBottom w:val="0"/>
      <w:divBdr>
        <w:top w:val="none" w:sz="0" w:space="0" w:color="auto"/>
        <w:left w:val="none" w:sz="0" w:space="0" w:color="auto"/>
        <w:bottom w:val="none" w:sz="0" w:space="0" w:color="auto"/>
        <w:right w:val="none" w:sz="0" w:space="0" w:color="auto"/>
      </w:divBdr>
    </w:div>
    <w:div w:id="811823872">
      <w:bodyDiv w:val="1"/>
      <w:marLeft w:val="0"/>
      <w:marRight w:val="0"/>
      <w:marTop w:val="0"/>
      <w:marBottom w:val="0"/>
      <w:divBdr>
        <w:top w:val="none" w:sz="0" w:space="0" w:color="auto"/>
        <w:left w:val="none" w:sz="0" w:space="0" w:color="auto"/>
        <w:bottom w:val="none" w:sz="0" w:space="0" w:color="auto"/>
        <w:right w:val="none" w:sz="0" w:space="0" w:color="auto"/>
      </w:divBdr>
    </w:div>
    <w:div w:id="853958577">
      <w:bodyDiv w:val="1"/>
      <w:marLeft w:val="0"/>
      <w:marRight w:val="0"/>
      <w:marTop w:val="0"/>
      <w:marBottom w:val="0"/>
      <w:divBdr>
        <w:top w:val="none" w:sz="0" w:space="0" w:color="auto"/>
        <w:left w:val="none" w:sz="0" w:space="0" w:color="auto"/>
        <w:bottom w:val="none" w:sz="0" w:space="0" w:color="auto"/>
        <w:right w:val="none" w:sz="0" w:space="0" w:color="auto"/>
      </w:divBdr>
    </w:div>
    <w:div w:id="966668181">
      <w:bodyDiv w:val="1"/>
      <w:marLeft w:val="0"/>
      <w:marRight w:val="0"/>
      <w:marTop w:val="0"/>
      <w:marBottom w:val="0"/>
      <w:divBdr>
        <w:top w:val="none" w:sz="0" w:space="0" w:color="auto"/>
        <w:left w:val="none" w:sz="0" w:space="0" w:color="auto"/>
        <w:bottom w:val="none" w:sz="0" w:space="0" w:color="auto"/>
        <w:right w:val="none" w:sz="0" w:space="0" w:color="auto"/>
      </w:divBdr>
    </w:div>
    <w:div w:id="1012343250">
      <w:bodyDiv w:val="1"/>
      <w:marLeft w:val="0"/>
      <w:marRight w:val="0"/>
      <w:marTop w:val="0"/>
      <w:marBottom w:val="0"/>
      <w:divBdr>
        <w:top w:val="none" w:sz="0" w:space="0" w:color="auto"/>
        <w:left w:val="none" w:sz="0" w:space="0" w:color="auto"/>
        <w:bottom w:val="none" w:sz="0" w:space="0" w:color="auto"/>
        <w:right w:val="none" w:sz="0" w:space="0" w:color="auto"/>
      </w:divBdr>
    </w:div>
    <w:div w:id="1529637169">
      <w:bodyDiv w:val="1"/>
      <w:marLeft w:val="0"/>
      <w:marRight w:val="0"/>
      <w:marTop w:val="0"/>
      <w:marBottom w:val="0"/>
      <w:divBdr>
        <w:top w:val="none" w:sz="0" w:space="0" w:color="auto"/>
        <w:left w:val="none" w:sz="0" w:space="0" w:color="auto"/>
        <w:bottom w:val="none" w:sz="0" w:space="0" w:color="auto"/>
        <w:right w:val="none" w:sz="0" w:space="0" w:color="auto"/>
      </w:divBdr>
    </w:div>
    <w:div w:id="1730034429">
      <w:bodyDiv w:val="1"/>
      <w:marLeft w:val="0"/>
      <w:marRight w:val="0"/>
      <w:marTop w:val="0"/>
      <w:marBottom w:val="0"/>
      <w:divBdr>
        <w:top w:val="none" w:sz="0" w:space="0" w:color="auto"/>
        <w:left w:val="none" w:sz="0" w:space="0" w:color="auto"/>
        <w:bottom w:val="none" w:sz="0" w:space="0" w:color="auto"/>
        <w:right w:val="none" w:sz="0" w:space="0" w:color="auto"/>
      </w:divBdr>
    </w:div>
    <w:div w:id="181170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4A6"/>
    <w:rsid w:val="002F033A"/>
    <w:rsid w:val="004E762C"/>
    <w:rsid w:val="00AA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033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In this paper we build a Recommendation system that utilizes Alternating Least Squares factorization of large sparse matrices.</Abstract>
  <CompanyAddress/>
  <CompanyPhone/>
  <CompanyFax/>
  <CompanyEmail>UID: 704434779, 603859458</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F998F85-AEE6-4768-A00D-C3071240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798</TotalTime>
  <Pages>8</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EE239 Project 1</vt:lpstr>
    </vt:vector>
  </TitlesOfParts>
  <Company/>
  <LinksUpToDate>false</LinksUpToDate>
  <CharactersWithSpaces>11355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EE239 Project 1</dc:title>
  <dc:subject>Collaborative Filtering</dc:subject>
  <dc:creator>Amogh Param, Brandon Wu</dc:creator>
  <cp:keywords/>
  <cp:lastModifiedBy>Brandon</cp:lastModifiedBy>
  <cp:revision>13</cp:revision>
  <cp:lastPrinted>2015-02-04T21:37:00Z</cp:lastPrinted>
  <dcterms:created xsi:type="dcterms:W3CDTF">2015-02-03T04:52:00Z</dcterms:created>
  <dcterms:modified xsi:type="dcterms:W3CDTF">2015-02-05T02:10:00Z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